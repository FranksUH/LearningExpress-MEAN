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FF0675" w14:paraId="064439FC" w14:textId="77777777" w:rsidTr="00824167">
        <w:trPr>
          <w:trHeight w:val="26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71AF4B08" w14:textId="3680AFD9" w:rsidR="002C2CDD" w:rsidRPr="00906BEE" w:rsidRDefault="00FB0EC9" w:rsidP="00824167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239023F" wp14:editId="7018177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upo 1" style="position:absolute;margin-left:.65pt;margin-top:-40.3pt;width:524.85pt;height:142.55pt;z-index:-251657216" coordsize="66659,18105" o:spid="_x0000_s1026" w14:anchorId="12A9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style="position:absolute;left:11334;top:4191;width:55325;height:10059;visibility:visible;mso-wrap-style:square;v-text-anchor:middle" o:spid="_x0000_s1027" fillcolor="#94b6d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textboxrect="3163,3163,18437,18437" o:connecttype="custom" o:connectlocs="10800,0;3163,3163;0,10800;3163,18437;10800,21600;18437,18437;21600,10800;18437,3163"/>
                        <v:handles>
                          <v:h position="#0,center" xrange="0,10800"/>
                        </v:handles>
                      </v:shapetype>
                      <v:shape id="Círculo rojo" style="position:absolute;width:18105;height:18105;visibility:visible;mso-wrap-style:square;v-text-anchor:middle" o:spid="_x0000_s1028" fillcolor="#94b6d2 [3204]" stroked="f" strokeweight="1pt" type="#_x0000_t23" adj="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>
                        <v:stroke joinstyle="miter"/>
                      </v:shape>
                      <v:oval id="Círculo blanco" style="position:absolute;left:571;top:571;width:17045;height:17045;visibility:visible;mso-wrap-style:square;v-text-anchor:middle" o:spid="_x0000_s1029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>
                        <v:stroke joinstyle="miter"/>
                      </v:oval>
                    </v:group>
                  </w:pict>
                </mc:Fallback>
              </mc:AlternateContent>
            </w:r>
            <w:r w:rsidR="0093005F">
              <w:t>FM</w:t>
            </w:r>
          </w:p>
          <w:p w14:paraId="4E56AA96" w14:textId="6012DE33" w:rsidR="00F272D6" w:rsidRDefault="00F272D6" w:rsidP="00824167">
            <w:pPr>
              <w:pStyle w:val="Heading3"/>
              <w:rPr>
                <w:lang w:val="es-MX"/>
              </w:rPr>
            </w:pPr>
            <w:r>
              <w:t>Informaci</w:t>
            </w:r>
            <w:r>
              <w:rPr>
                <w:lang w:val="es-MX"/>
              </w:rPr>
              <w:t>ón personal</w:t>
            </w:r>
          </w:p>
          <w:p w14:paraId="0A13FF9F" w14:textId="05CEB10E" w:rsidR="00F272D6" w:rsidRPr="00352FCB" w:rsidRDefault="00DD1ECE" w:rsidP="00824167">
            <w:pPr>
              <w:spacing w:before="240" w:after="120" w:line="240" w:lineRule="auto"/>
              <w:rPr>
                <w:sz w:val="18"/>
                <w:szCs w:val="18"/>
              </w:rPr>
            </w:pPr>
            <w:r w:rsidRPr="00352FCB">
              <w:rPr>
                <w:b/>
                <w:bCs/>
                <w:sz w:val="18"/>
                <w:szCs w:val="18"/>
              </w:rPr>
              <w:t>Nombre</w:t>
            </w:r>
            <w:r w:rsidRPr="00352FCB">
              <w:rPr>
                <w:sz w:val="18"/>
                <w:szCs w:val="18"/>
              </w:rPr>
              <w:t>: Frankie Mujica Cal</w:t>
            </w:r>
          </w:p>
          <w:p w14:paraId="5C3EEAA0" w14:textId="63E05BEB" w:rsidR="00DD1ECE" w:rsidRPr="00352FCB" w:rsidRDefault="00DD1ECE" w:rsidP="00824167">
            <w:pPr>
              <w:spacing w:before="0" w:after="120" w:line="240" w:lineRule="auto"/>
              <w:rPr>
                <w:sz w:val="18"/>
                <w:szCs w:val="18"/>
              </w:rPr>
            </w:pPr>
            <w:r w:rsidRPr="00352FCB">
              <w:rPr>
                <w:b/>
                <w:bCs/>
                <w:sz w:val="18"/>
                <w:szCs w:val="18"/>
              </w:rPr>
              <w:t>Nacimiento</w:t>
            </w:r>
            <w:r w:rsidRPr="00352FCB">
              <w:rPr>
                <w:sz w:val="18"/>
                <w:szCs w:val="18"/>
              </w:rPr>
              <w:t>: 28 de junio de 1996</w:t>
            </w:r>
          </w:p>
          <w:p w14:paraId="58F2379D" w14:textId="12533EB0" w:rsidR="00DD1ECE" w:rsidRPr="00352FCB" w:rsidRDefault="00DD1ECE" w:rsidP="00824167">
            <w:pPr>
              <w:spacing w:after="240" w:line="240" w:lineRule="auto"/>
              <w:rPr>
                <w:sz w:val="18"/>
                <w:szCs w:val="18"/>
              </w:rPr>
            </w:pPr>
            <w:r w:rsidRPr="00352FCB">
              <w:rPr>
                <w:b/>
                <w:bCs/>
                <w:sz w:val="18"/>
                <w:szCs w:val="18"/>
              </w:rPr>
              <w:t>Ciudadanía</w:t>
            </w:r>
            <w:r w:rsidRPr="00352FCB">
              <w:rPr>
                <w:sz w:val="18"/>
                <w:szCs w:val="18"/>
              </w:rPr>
              <w:t xml:space="preserve">: </w:t>
            </w:r>
            <w:proofErr w:type="gramStart"/>
            <w:r w:rsidRPr="00352FCB">
              <w:rPr>
                <w:sz w:val="18"/>
                <w:szCs w:val="18"/>
              </w:rPr>
              <w:t>Cubano</w:t>
            </w:r>
            <w:proofErr w:type="gramEnd"/>
            <w:r w:rsidRPr="00352FCB">
              <w:rPr>
                <w:sz w:val="18"/>
                <w:szCs w:val="18"/>
              </w:rPr>
              <w:t xml:space="preserve"> - Español</w:t>
            </w:r>
          </w:p>
          <w:p w14:paraId="6CDE53D6" w14:textId="0D4AB356" w:rsidR="002C2CDD" w:rsidRPr="00906BEE" w:rsidRDefault="00DD1ECE" w:rsidP="00824167">
            <w:pPr>
              <w:pStyle w:val="Heading3"/>
              <w:spacing w:before="0"/>
            </w:pPr>
            <w:r>
              <w:t>aptitudes</w:t>
            </w:r>
          </w:p>
          <w:p w14:paraId="232EC2CC" w14:textId="77777777" w:rsidR="00741125" w:rsidRPr="001362CD" w:rsidRDefault="00DE7B9B" w:rsidP="0082416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1362CD">
              <w:rPr>
                <w:sz w:val="18"/>
                <w:szCs w:val="18"/>
              </w:rPr>
              <w:t>Trabajo en equipo</w:t>
            </w:r>
          </w:p>
          <w:p w14:paraId="74EB5CFC" w14:textId="77777777" w:rsidR="00DE7B9B" w:rsidRPr="001362CD" w:rsidRDefault="00DE7B9B" w:rsidP="0082416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1362CD">
              <w:rPr>
                <w:sz w:val="18"/>
                <w:szCs w:val="18"/>
              </w:rPr>
              <w:t>Experiencia con metodologías ágiles. (SCRUM principalmente)</w:t>
            </w:r>
          </w:p>
          <w:p w14:paraId="37A315F7" w14:textId="77777777" w:rsidR="00DE7B9B" w:rsidRPr="001362CD" w:rsidRDefault="00DE7B9B" w:rsidP="0082416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1362CD">
              <w:rPr>
                <w:sz w:val="18"/>
                <w:szCs w:val="18"/>
              </w:rPr>
              <w:t>Aprendizaje rápido</w:t>
            </w:r>
          </w:p>
          <w:p w14:paraId="197FA17B" w14:textId="77777777" w:rsidR="00DE7B9B" w:rsidRPr="001362CD" w:rsidRDefault="00DE7B9B" w:rsidP="0082416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1362CD">
              <w:rPr>
                <w:sz w:val="18"/>
                <w:szCs w:val="18"/>
              </w:rPr>
              <w:t>Buena comunicación</w:t>
            </w:r>
          </w:p>
          <w:p w14:paraId="09723A2B" w14:textId="7E2E3838" w:rsidR="00DE7B9B" w:rsidRPr="001362CD" w:rsidRDefault="00DE7B9B" w:rsidP="0082416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1362CD">
              <w:rPr>
                <w:sz w:val="18"/>
                <w:szCs w:val="18"/>
              </w:rPr>
              <w:t>Responsable</w:t>
            </w:r>
          </w:p>
          <w:p w14:paraId="4E2FA9D0" w14:textId="09E03777" w:rsidR="00DE7B9B" w:rsidRPr="001362CD" w:rsidRDefault="0093005F" w:rsidP="0082416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Curioso</w:t>
            </w:r>
          </w:p>
          <w:p w14:paraId="06329A2D" w14:textId="6FDF7255" w:rsidR="00F675DC" w:rsidRPr="001362CD" w:rsidRDefault="00F675DC" w:rsidP="0082416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1362CD">
              <w:rPr>
                <w:sz w:val="18"/>
                <w:szCs w:val="18"/>
              </w:rPr>
              <w:t>Buenas prácticas de programación</w:t>
            </w:r>
          </w:p>
          <w:p w14:paraId="6A3210AD" w14:textId="68ADBACA" w:rsidR="00F675DC" w:rsidRPr="001362CD" w:rsidRDefault="00F675DC" w:rsidP="0082416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1362CD">
              <w:rPr>
                <w:sz w:val="18"/>
                <w:szCs w:val="18"/>
              </w:rPr>
              <w:t>Código limpio y organizado</w:t>
            </w:r>
          </w:p>
          <w:p w14:paraId="54B21AF6" w14:textId="4D329B3A" w:rsidR="00A6220E" w:rsidRPr="00906BEE" w:rsidRDefault="00551085" w:rsidP="00824167">
            <w:pPr>
              <w:pStyle w:val="Heading3"/>
            </w:pPr>
            <w:r>
              <w:t>lenguaje</w:t>
            </w:r>
          </w:p>
          <w:p w14:paraId="5E15555F" w14:textId="43448337" w:rsidR="00DE7B9B" w:rsidRPr="00824167" w:rsidRDefault="00824167" w:rsidP="00824167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18"/>
                <w:szCs w:val="18"/>
              </w:rPr>
              <w:t>Español (nativo)</w:t>
            </w:r>
          </w:p>
          <w:p w14:paraId="366A9F9C" w14:textId="54994EE9" w:rsidR="00824167" w:rsidRPr="00906BEE" w:rsidRDefault="00824167" w:rsidP="00824167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18"/>
                <w:szCs w:val="18"/>
              </w:rPr>
              <w:t>Inglés (lectura bien, hablar intermedio)</w:t>
            </w:r>
          </w:p>
          <w:p w14:paraId="28BC5EEB" w14:textId="6271D147" w:rsidR="00DE7B9B" w:rsidRPr="00906BEE" w:rsidRDefault="0FAE9887" w:rsidP="00824167">
            <w:pPr>
              <w:pStyle w:val="Heading3"/>
              <w:rPr>
                <w:color w:val="345C7D"/>
                <w:lang w:bidi="es-ES"/>
              </w:rPr>
            </w:pPr>
            <w:r w:rsidRPr="5E454EAD">
              <w:rPr>
                <w:lang w:bidi="es-ES"/>
              </w:rPr>
              <w:t>Otros conocimientos</w:t>
            </w:r>
          </w:p>
          <w:p w14:paraId="170AF609" w14:textId="36DA72E9" w:rsidR="00DE7B9B" w:rsidRPr="00906BEE" w:rsidRDefault="0FAE9887" w:rsidP="00824167">
            <w:pPr>
              <w:pStyle w:val="ListParagraph"/>
              <w:numPr>
                <w:ilvl w:val="0"/>
                <w:numId w:val="1"/>
              </w:numPr>
            </w:pPr>
            <w:r>
              <w:t xml:space="preserve">Conocimientos </w:t>
            </w:r>
            <w:r w:rsidR="0093005F">
              <w:t>básicos de</w:t>
            </w:r>
            <w:r>
              <w:t xml:space="preserve"> algoritmos de Inteligencia Artificial y Machine </w:t>
            </w:r>
            <w:proofErr w:type="spellStart"/>
            <w:r>
              <w:t>Learning</w:t>
            </w:r>
            <w:proofErr w:type="spellEnd"/>
          </w:p>
          <w:p w14:paraId="32E09EB9" w14:textId="6DCD4736" w:rsidR="00DE7B9B" w:rsidRPr="00906BEE" w:rsidRDefault="0FAE9887" w:rsidP="00824167">
            <w:pPr>
              <w:pStyle w:val="ListParagraph"/>
              <w:numPr>
                <w:ilvl w:val="0"/>
                <w:numId w:val="1"/>
              </w:numPr>
            </w:pPr>
            <w:r>
              <w:t>Diseño y análisis de Algoritmos</w:t>
            </w:r>
          </w:p>
          <w:p w14:paraId="3CABD061" w14:textId="3B9F532B" w:rsidR="00DE7B9B" w:rsidRPr="00906BEE" w:rsidRDefault="13498FD6" w:rsidP="00824167">
            <w:pPr>
              <w:pStyle w:val="ListParagraph"/>
              <w:numPr>
                <w:ilvl w:val="0"/>
                <w:numId w:val="1"/>
              </w:numPr>
            </w:pPr>
            <w:r>
              <w:t>Conocimientos sobre Estructuras de Datos</w:t>
            </w:r>
          </w:p>
          <w:p w14:paraId="2843222B" w14:textId="0A174E25" w:rsidR="00DE7B9B" w:rsidRPr="00906BEE" w:rsidRDefault="00DE7B9B" w:rsidP="00824167">
            <w:pPr>
              <w:rPr>
                <w:sz w:val="18"/>
                <w:szCs w:val="18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14:paraId="6F179493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28294FA" w14:textId="0C466F32" w:rsidR="00C612DA" w:rsidRPr="00906BEE" w:rsidRDefault="00C5329C" w:rsidP="00892128">
                  <w:pPr>
                    <w:pStyle w:val="Heading1"/>
                    <w:framePr w:hSpace="141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uppressOverlap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E8B64655C2F54C31B2832FA6204C11A6"/>
                      </w:placeholder>
                      <w15:appearance w15:val="hidden"/>
                    </w:sdtPr>
                    <w:sdtEndPr/>
                    <w:sdtContent>
                      <w:r w:rsidR="0093005F">
                        <w:t>Frankie Mujica Cal</w:t>
                      </w:r>
                    </w:sdtContent>
                  </w:sdt>
                </w:p>
                <w:p w14:paraId="569A0DFD" w14:textId="09D9A6FF" w:rsidR="00906BEE" w:rsidRPr="00906BEE" w:rsidRDefault="00C5329C" w:rsidP="00892128">
                  <w:pPr>
                    <w:pStyle w:val="Heading2"/>
                    <w:framePr w:hSpace="141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uppressOverlap/>
                    <w:outlineLvl w:val="1"/>
                  </w:pPr>
                  <w:sdt>
                    <w:sdt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C4E040EB99834B9583DD6652302384A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E7B9B">
                        <w:t>Desarrollador</w:t>
                      </w:r>
                      <w:r w:rsidR="00352FCB">
                        <w:t xml:space="preserve"> de software</w:t>
                      </w:r>
                    </w:sdtContent>
                  </w:sdt>
                </w:p>
              </w:tc>
            </w:tr>
          </w:tbl>
          <w:p w14:paraId="67241B7A" w14:textId="77777777" w:rsidR="00054F6F" w:rsidRDefault="00C5329C" w:rsidP="00824167">
            <w:pPr>
              <w:pStyle w:val="Heading3"/>
              <w:pBdr>
                <w:top w:val="none" w:sz="0" w:space="0" w:color="auto"/>
              </w:pBdr>
            </w:pPr>
            <w:sdt>
              <w:sdtPr>
                <w:alias w:val="Experiencia:"/>
                <w:tag w:val="Experiencia:"/>
                <w:id w:val="1217937480"/>
                <w:placeholder>
                  <w:docPart w:val="FBD8389DED5843E3B964B7914D05B45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4E70EB">
                  <w:t>Experiencia</w:t>
                </w:r>
              </w:sdtContent>
            </w:sdt>
          </w:p>
          <w:p w14:paraId="3516C8DB" w14:textId="08094837" w:rsidR="002C2CDD" w:rsidRPr="004E70EB" w:rsidRDefault="00DE7B9B" w:rsidP="00824167">
            <w:pPr>
              <w:pStyle w:val="Heading3"/>
              <w:rPr>
                <w:lang w:val="en-US"/>
              </w:rPr>
            </w:pPr>
            <w:r w:rsidRPr="004E70EB">
              <w:rPr>
                <w:lang w:val="en-US"/>
              </w:rPr>
              <w:t xml:space="preserve">Como </w:t>
            </w:r>
            <w:r w:rsidR="002E72BA" w:rsidRPr="004E70EB">
              <w:rPr>
                <w:lang w:val="en-US"/>
              </w:rPr>
              <w:t>Back-End Developer</w:t>
            </w:r>
            <w:r w:rsidR="004E70EB" w:rsidRPr="004E70EB">
              <w:rPr>
                <w:lang w:val="en-US"/>
              </w:rPr>
              <w:t xml:space="preserve"> y</w:t>
            </w:r>
            <w:r w:rsidR="004E70EB">
              <w:rPr>
                <w:lang w:val="en-US"/>
              </w:rPr>
              <w:t xml:space="preserve"> Desktop</w:t>
            </w:r>
          </w:p>
          <w:p w14:paraId="29FD96E6" w14:textId="1262C012" w:rsidR="00FF0675" w:rsidRPr="00FF0675" w:rsidRDefault="00AB1370" w:rsidP="00824167">
            <w:pPr>
              <w:pStyle w:val="ListParagraph"/>
              <w:numPr>
                <w:ilvl w:val="0"/>
                <w:numId w:val="13"/>
              </w:numPr>
              <w:rPr>
                <w:rStyle w:val="IntenseEmphasis"/>
                <w:color w:val="548AB7" w:themeColor="accent1" w:themeShade="BF"/>
                <w:lang w:val="en-US"/>
              </w:rPr>
            </w:pPr>
            <w:r w:rsidRPr="00FF0675">
              <w:rPr>
                <w:sz w:val="18"/>
                <w:szCs w:val="18"/>
              </w:rPr>
              <w:t xml:space="preserve">Desarrolle un sitio Web llamado </w:t>
            </w:r>
            <w:proofErr w:type="spellStart"/>
            <w:r w:rsidRPr="00FF0675">
              <w:rPr>
                <w:i/>
                <w:iCs/>
                <w:sz w:val="18"/>
                <w:szCs w:val="18"/>
              </w:rPr>
              <w:t>Alphabrokers</w:t>
            </w:r>
            <w:proofErr w:type="spellEnd"/>
            <w:r w:rsidRPr="00FF0675">
              <w:rPr>
                <w:sz w:val="18"/>
                <w:szCs w:val="18"/>
              </w:rPr>
              <w:t xml:space="preserve"> para una empresa de seguros en España</w:t>
            </w:r>
            <w:r w:rsidR="002E72BA" w:rsidRPr="00FF0675">
              <w:rPr>
                <w:sz w:val="18"/>
                <w:szCs w:val="18"/>
              </w:rPr>
              <w:t xml:space="preserve">. </w:t>
            </w:r>
            <w:r w:rsidR="002E72BA" w:rsidRPr="00FF0675">
              <w:rPr>
                <w:b/>
                <w:bCs/>
                <w:sz w:val="18"/>
                <w:szCs w:val="18"/>
                <w:lang w:val="es-CU"/>
              </w:rPr>
              <w:t>(</w:t>
            </w:r>
            <w:r w:rsidR="004E70EB" w:rsidRPr="00FF0675">
              <w:rPr>
                <w:b/>
                <w:bCs/>
                <w:sz w:val="18"/>
                <w:szCs w:val="18"/>
                <w:lang w:val="es-CU"/>
              </w:rPr>
              <w:t>2020-</w:t>
            </w:r>
            <w:r w:rsidRPr="00FF0675">
              <w:rPr>
                <w:b/>
                <w:bCs/>
                <w:sz w:val="18"/>
                <w:szCs w:val="18"/>
                <w:lang w:val="es-CU"/>
              </w:rPr>
              <w:t>2021</w:t>
            </w:r>
            <w:r w:rsidR="002E72BA" w:rsidRPr="00FF0675">
              <w:rPr>
                <w:b/>
                <w:bCs/>
                <w:sz w:val="18"/>
                <w:szCs w:val="18"/>
                <w:lang w:val="es-CU"/>
              </w:rPr>
              <w:t>)</w:t>
            </w:r>
          </w:p>
          <w:p w14:paraId="5F8704D9" w14:textId="5557F277" w:rsidR="00C71DE9" w:rsidRDefault="00AB1370" w:rsidP="00824167">
            <w:pPr>
              <w:pStyle w:val="ListParagraph"/>
              <w:spacing w:after="0"/>
              <w:rPr>
                <w:rStyle w:val="IntenseEmphasis"/>
                <w:color w:val="548AB7" w:themeColor="accent1" w:themeShade="BF"/>
                <w:lang w:val="en-US"/>
              </w:rPr>
            </w:pPr>
            <w:r w:rsidRPr="00A6220E">
              <w:rPr>
                <w:rStyle w:val="IntenseEmphasis"/>
                <w:color w:val="548AB7" w:themeColor="accent1" w:themeShade="BF"/>
                <w:lang w:val="en-US"/>
              </w:rPr>
              <w:t>Tecnologías</w:t>
            </w:r>
          </w:p>
          <w:p w14:paraId="146F9D3B" w14:textId="1921A218" w:rsidR="00AB1370" w:rsidRDefault="00AB1370" w:rsidP="00824167">
            <w:pPr>
              <w:pStyle w:val="ListParagraph"/>
              <w:rPr>
                <w:sz w:val="18"/>
                <w:szCs w:val="18"/>
                <w:lang w:val="en-US"/>
              </w:rPr>
            </w:pPr>
            <w:r w:rsidRPr="00AB1370">
              <w:rPr>
                <w:sz w:val="18"/>
                <w:szCs w:val="18"/>
                <w:lang w:val="en-US"/>
              </w:rPr>
              <w:t xml:space="preserve"> ASP.NET Core 3.1 (Web API), </w:t>
            </w:r>
            <w:r>
              <w:rPr>
                <w:sz w:val="18"/>
                <w:szCs w:val="18"/>
                <w:lang w:val="en-US"/>
              </w:rPr>
              <w:t>SQL Server, SOP, N-Layer + DDD</w:t>
            </w:r>
          </w:p>
          <w:p w14:paraId="568D7CD1" w14:textId="77777777" w:rsidR="00FF0675" w:rsidRPr="00FF0675" w:rsidRDefault="00AB1370" w:rsidP="00824167">
            <w:pPr>
              <w:pStyle w:val="NoSpacing"/>
              <w:numPr>
                <w:ilvl w:val="0"/>
                <w:numId w:val="13"/>
              </w:numPr>
              <w:rPr>
                <w:b/>
                <w:bCs/>
                <w:caps/>
                <w:color w:val="548AB7" w:themeColor="accent1" w:themeShade="BF"/>
                <w:spacing w:val="10"/>
                <w:lang w:val="en-US"/>
              </w:rPr>
            </w:pPr>
            <w:r w:rsidRPr="00FF0675">
              <w:rPr>
                <w:sz w:val="18"/>
                <w:szCs w:val="18"/>
                <w:lang w:val="es-CU"/>
              </w:rPr>
              <w:t>Fui miembro del equipo de desarrollo de OCL</w:t>
            </w:r>
            <w:r w:rsidR="00C71DE9" w:rsidRPr="00FF0675">
              <w:rPr>
                <w:sz w:val="18"/>
                <w:szCs w:val="18"/>
                <w:lang w:val="es-CU"/>
              </w:rPr>
              <w:t xml:space="preserve"> LIS, ayudé a mejorar varios servicios Desktop de su aplicación principal para hacer reportes a varios estados de EEUU sobre análisis de Covid-19. </w:t>
            </w:r>
            <w:r w:rsidR="00C71DE9" w:rsidRPr="00FF0675">
              <w:rPr>
                <w:b/>
                <w:bCs/>
                <w:sz w:val="18"/>
                <w:szCs w:val="18"/>
                <w:lang w:val="es-CU"/>
              </w:rPr>
              <w:t>(2021)</w:t>
            </w:r>
          </w:p>
          <w:p w14:paraId="32E91AB6" w14:textId="32D9548D" w:rsidR="00C71DE9" w:rsidRPr="00FF0675" w:rsidRDefault="00C71DE9" w:rsidP="00824167">
            <w:pPr>
              <w:pStyle w:val="NoSpacing"/>
              <w:spacing w:before="0"/>
              <w:ind w:left="720"/>
              <w:rPr>
                <w:rStyle w:val="IntenseEmphasis"/>
                <w:color w:val="548AB7" w:themeColor="accent1" w:themeShade="BF"/>
                <w:lang w:val="en-US"/>
              </w:rPr>
            </w:pPr>
            <w:r w:rsidRPr="00FF0675">
              <w:rPr>
                <w:rStyle w:val="IntenseEmphasis"/>
                <w:color w:val="548AB7" w:themeColor="accent1" w:themeShade="BF"/>
                <w:lang w:val="en-US"/>
              </w:rPr>
              <w:t>Tecnologías</w:t>
            </w:r>
          </w:p>
          <w:p w14:paraId="5254FBD2" w14:textId="0AB4E820" w:rsidR="00C71DE9" w:rsidRDefault="00C71DE9" w:rsidP="00824167">
            <w:pPr>
              <w:pStyle w:val="List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Windows Forms (C#), SQL Server, SQL, MVC, </w:t>
            </w:r>
            <w:proofErr w:type="spellStart"/>
            <w:r>
              <w:rPr>
                <w:sz w:val="18"/>
                <w:szCs w:val="18"/>
                <w:lang w:val="en-US"/>
              </w:rPr>
              <w:t>Javascript</w:t>
            </w:r>
            <w:proofErr w:type="spellEnd"/>
            <w:r w:rsidR="00FF0675">
              <w:rPr>
                <w:sz w:val="18"/>
                <w:szCs w:val="18"/>
                <w:lang w:val="en-US"/>
              </w:rPr>
              <w:t>, DevExpress</w:t>
            </w:r>
          </w:p>
          <w:p w14:paraId="5265E3AB" w14:textId="29DBF622" w:rsidR="00C71DE9" w:rsidRDefault="00C71DE9" w:rsidP="00824167">
            <w:pPr>
              <w:pStyle w:val="ListParagraph"/>
              <w:rPr>
                <w:sz w:val="18"/>
                <w:szCs w:val="18"/>
                <w:lang w:val="en-US"/>
              </w:rPr>
            </w:pPr>
          </w:p>
          <w:p w14:paraId="767E361D" w14:textId="02DF3294" w:rsidR="00C71DE9" w:rsidRDefault="00C71DE9" w:rsidP="00824167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s-CU"/>
              </w:rPr>
            </w:pPr>
            <w:r w:rsidRPr="00C71DE9">
              <w:rPr>
                <w:sz w:val="18"/>
                <w:szCs w:val="18"/>
                <w:lang w:val="es-CU"/>
              </w:rPr>
              <w:t>Participé en el Desarrollo d</w:t>
            </w:r>
            <w:r>
              <w:rPr>
                <w:sz w:val="18"/>
                <w:szCs w:val="18"/>
                <w:lang w:val="es-CU"/>
              </w:rPr>
              <w:t xml:space="preserve">e un sitio Web Canadiense llamado Tour </w:t>
            </w:r>
            <w:proofErr w:type="spellStart"/>
            <w:r>
              <w:rPr>
                <w:sz w:val="18"/>
                <w:szCs w:val="18"/>
                <w:lang w:val="es-CU"/>
              </w:rPr>
              <w:t>Pour</w:t>
            </w:r>
            <w:proofErr w:type="spellEnd"/>
            <w:r>
              <w:rPr>
                <w:sz w:val="18"/>
                <w:szCs w:val="18"/>
                <w:lang w:val="es-CU"/>
              </w:rPr>
              <w:t xml:space="preserve"> Tous para reserva</w:t>
            </w:r>
            <w:r w:rsidR="004E70EB">
              <w:rPr>
                <w:sz w:val="18"/>
                <w:szCs w:val="18"/>
                <w:lang w:val="es-CU"/>
              </w:rPr>
              <w:t>ciones y alquileres de casas en Cuba. Desarrolle funciones como pago por PayPal, flujo de reservaciones y notificaciones automáticas por Email.</w:t>
            </w:r>
            <w:r>
              <w:rPr>
                <w:sz w:val="18"/>
                <w:szCs w:val="18"/>
                <w:lang w:val="es-CU"/>
              </w:rPr>
              <w:t xml:space="preserve"> </w:t>
            </w:r>
            <w:r w:rsidR="004E70EB" w:rsidRPr="004E70EB">
              <w:rPr>
                <w:b/>
                <w:bCs/>
                <w:sz w:val="18"/>
                <w:szCs w:val="18"/>
                <w:lang w:val="es-CU"/>
              </w:rPr>
              <w:t>(2020)</w:t>
            </w:r>
          </w:p>
          <w:p w14:paraId="10C49114" w14:textId="77777777" w:rsidR="004E70EB" w:rsidRDefault="004E70EB" w:rsidP="00824167">
            <w:pPr>
              <w:pStyle w:val="ListParagraph"/>
              <w:rPr>
                <w:rStyle w:val="IntenseEmphasis"/>
                <w:color w:val="548AB7" w:themeColor="accent1" w:themeShade="BF"/>
                <w:lang w:val="en-US"/>
              </w:rPr>
            </w:pPr>
            <w:r w:rsidRPr="00A6220E">
              <w:rPr>
                <w:rStyle w:val="IntenseEmphasis"/>
                <w:color w:val="548AB7" w:themeColor="accent1" w:themeShade="BF"/>
                <w:lang w:val="en-US"/>
              </w:rPr>
              <w:t>Tecnologías</w:t>
            </w:r>
          </w:p>
          <w:p w14:paraId="46C2A0EC" w14:textId="5A6A6E71" w:rsidR="004E70EB" w:rsidRDefault="004E70EB" w:rsidP="00824167">
            <w:pPr>
              <w:pStyle w:val="List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ASP.NET Core 3.1, PostgreSQL, PayPal SDK, N-Layer + DDD</w:t>
            </w:r>
          </w:p>
          <w:p w14:paraId="401BBB38" w14:textId="02EA28D7" w:rsidR="004E70EB" w:rsidRDefault="004E70EB" w:rsidP="00824167">
            <w:pPr>
              <w:pStyle w:val="ListParagraph"/>
              <w:rPr>
                <w:sz w:val="18"/>
                <w:szCs w:val="18"/>
                <w:lang w:val="en-US"/>
              </w:rPr>
            </w:pPr>
          </w:p>
          <w:p w14:paraId="6C2D7D3F" w14:textId="6F86103B" w:rsidR="004E70EB" w:rsidRPr="004E70EB" w:rsidRDefault="004E70EB" w:rsidP="00824167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s-CU"/>
              </w:rPr>
            </w:pPr>
            <w:r w:rsidRPr="004E70EB">
              <w:rPr>
                <w:sz w:val="18"/>
                <w:szCs w:val="18"/>
                <w:lang w:val="es-CU"/>
              </w:rPr>
              <w:t xml:space="preserve">Como parte de mi </w:t>
            </w:r>
            <w:r>
              <w:rPr>
                <w:sz w:val="18"/>
                <w:szCs w:val="18"/>
                <w:lang w:val="es-CU"/>
              </w:rPr>
              <w:t xml:space="preserve">tesis de licenciatura </w:t>
            </w:r>
            <w:r w:rsidR="00B2112E">
              <w:rPr>
                <w:sz w:val="18"/>
                <w:szCs w:val="18"/>
                <w:lang w:val="es-CU"/>
              </w:rPr>
              <w:t xml:space="preserve">migre de .NET Framework para .NET Core un servidor de Mapas llamado </w:t>
            </w:r>
            <w:proofErr w:type="spellStart"/>
            <w:r w:rsidR="00B2112E" w:rsidRPr="00B2112E">
              <w:rPr>
                <w:i/>
                <w:iCs/>
                <w:sz w:val="18"/>
                <w:szCs w:val="18"/>
                <w:lang w:val="es-CU"/>
              </w:rPr>
              <w:t>OpenLatino</w:t>
            </w:r>
            <w:proofErr w:type="spellEnd"/>
            <w:r w:rsidR="00B2112E">
              <w:rPr>
                <w:sz w:val="18"/>
                <w:szCs w:val="18"/>
                <w:lang w:val="es-CU"/>
              </w:rPr>
              <w:t xml:space="preserve"> Server (parte de un Web GIS) y agregue funciones para completar pedidos de WMS, modulo de administración, entre otras </w:t>
            </w:r>
            <w:r w:rsidR="00B2112E" w:rsidRPr="00B2112E">
              <w:rPr>
                <w:b/>
                <w:bCs/>
                <w:sz w:val="18"/>
                <w:szCs w:val="18"/>
                <w:lang w:val="es-CU"/>
              </w:rPr>
              <w:t>(</w:t>
            </w:r>
            <w:r w:rsidR="00B2112E">
              <w:rPr>
                <w:b/>
                <w:bCs/>
                <w:sz w:val="18"/>
                <w:szCs w:val="18"/>
                <w:lang w:val="es-CU"/>
              </w:rPr>
              <w:t>2019-</w:t>
            </w:r>
            <w:r w:rsidR="00B2112E" w:rsidRPr="00B2112E">
              <w:rPr>
                <w:b/>
                <w:bCs/>
                <w:sz w:val="18"/>
                <w:szCs w:val="18"/>
                <w:lang w:val="es-CU"/>
              </w:rPr>
              <w:t>2020)</w:t>
            </w:r>
          </w:p>
          <w:p w14:paraId="35963CEA" w14:textId="77777777" w:rsidR="00B2112E" w:rsidRPr="004B1202" w:rsidRDefault="00B2112E" w:rsidP="00824167">
            <w:pPr>
              <w:pStyle w:val="ListParagraph"/>
              <w:rPr>
                <w:rStyle w:val="IntenseEmphasis"/>
                <w:color w:val="548AB7" w:themeColor="accent1" w:themeShade="BF"/>
                <w:lang w:val="en-US"/>
              </w:rPr>
            </w:pPr>
            <w:r w:rsidRPr="004B1202">
              <w:rPr>
                <w:rStyle w:val="IntenseEmphasis"/>
                <w:color w:val="548AB7" w:themeColor="accent1" w:themeShade="BF"/>
                <w:lang w:val="en-US"/>
              </w:rPr>
              <w:t>Tecnologías</w:t>
            </w:r>
          </w:p>
          <w:p w14:paraId="5FABB93E" w14:textId="69D2B361" w:rsidR="00B2112E" w:rsidRDefault="00B2112E" w:rsidP="00824167">
            <w:pPr>
              <w:pStyle w:val="ListParagraph"/>
              <w:rPr>
                <w:sz w:val="18"/>
                <w:szCs w:val="18"/>
                <w:lang w:val="en-US"/>
              </w:rPr>
            </w:pPr>
            <w:r w:rsidRPr="00B2112E">
              <w:rPr>
                <w:sz w:val="18"/>
                <w:szCs w:val="18"/>
                <w:lang w:val="en-US"/>
              </w:rPr>
              <w:t>ASP.NET Core 2.2, ASP.NET F</w:t>
            </w:r>
            <w:r>
              <w:rPr>
                <w:sz w:val="18"/>
                <w:szCs w:val="18"/>
                <w:lang w:val="en-US"/>
              </w:rPr>
              <w:t>ramework, MVC,</w:t>
            </w:r>
            <w:r w:rsidRPr="00B2112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SQL Server, N-Layer + DDD</w:t>
            </w:r>
          </w:p>
          <w:p w14:paraId="53387BD6" w14:textId="38F3944A" w:rsidR="00B2112E" w:rsidRDefault="00B2112E" w:rsidP="00824167">
            <w:pPr>
              <w:pStyle w:val="ListParagraph"/>
              <w:rPr>
                <w:sz w:val="18"/>
                <w:szCs w:val="18"/>
                <w:lang w:val="en-US"/>
              </w:rPr>
            </w:pPr>
          </w:p>
          <w:p w14:paraId="738CA2A9" w14:textId="5B024FC1" w:rsidR="00B2112E" w:rsidRDefault="00B2112E" w:rsidP="00824167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s-CU"/>
              </w:rPr>
            </w:pPr>
            <w:r w:rsidRPr="00B2112E">
              <w:rPr>
                <w:sz w:val="18"/>
                <w:szCs w:val="18"/>
                <w:lang w:val="es-CU"/>
              </w:rPr>
              <w:t>Desarroll</w:t>
            </w:r>
            <w:r w:rsidR="00FF0675">
              <w:rPr>
                <w:sz w:val="18"/>
                <w:szCs w:val="18"/>
                <w:lang w:val="es-CU"/>
              </w:rPr>
              <w:t>é</w:t>
            </w:r>
            <w:r w:rsidRPr="00B2112E">
              <w:rPr>
                <w:sz w:val="18"/>
                <w:szCs w:val="18"/>
                <w:lang w:val="es-CU"/>
              </w:rPr>
              <w:t xml:space="preserve"> una </w:t>
            </w:r>
            <w:r w:rsidR="00FF0675" w:rsidRPr="00B2112E">
              <w:rPr>
                <w:sz w:val="18"/>
                <w:szCs w:val="18"/>
                <w:lang w:val="es-CU"/>
              </w:rPr>
              <w:t>aplicación</w:t>
            </w:r>
            <w:r w:rsidRPr="00B2112E">
              <w:rPr>
                <w:sz w:val="18"/>
                <w:szCs w:val="18"/>
                <w:lang w:val="es-CU"/>
              </w:rPr>
              <w:t xml:space="preserve"> de E</w:t>
            </w:r>
            <w:r>
              <w:rPr>
                <w:sz w:val="18"/>
                <w:szCs w:val="18"/>
                <w:lang w:val="es-CU"/>
              </w:rPr>
              <w:t xml:space="preserve">scritorio para el estudio de varios métodos </w:t>
            </w:r>
            <w:r w:rsidR="00FF0675">
              <w:rPr>
                <w:sz w:val="18"/>
                <w:szCs w:val="18"/>
                <w:lang w:val="es-CU"/>
              </w:rPr>
              <w:t>geométricos</w:t>
            </w:r>
            <w:r>
              <w:rPr>
                <w:sz w:val="18"/>
                <w:szCs w:val="18"/>
                <w:lang w:val="es-CU"/>
              </w:rPr>
              <w:t xml:space="preserve"> de Segmentación de superficies triangulares</w:t>
            </w:r>
            <w:r w:rsidR="00FF0675">
              <w:rPr>
                <w:sz w:val="18"/>
                <w:szCs w:val="18"/>
                <w:lang w:val="es-CU"/>
              </w:rPr>
              <w:t xml:space="preserve">. </w:t>
            </w:r>
            <w:r w:rsidR="00FF0675" w:rsidRPr="00FF0675">
              <w:rPr>
                <w:b/>
                <w:bCs/>
                <w:sz w:val="18"/>
                <w:szCs w:val="18"/>
                <w:lang w:val="es-CU"/>
              </w:rPr>
              <w:t>(2018)</w:t>
            </w:r>
          </w:p>
          <w:p w14:paraId="5421252F" w14:textId="77777777" w:rsidR="00FF0675" w:rsidRPr="00FF0675" w:rsidRDefault="00FF0675" w:rsidP="00824167">
            <w:pPr>
              <w:pStyle w:val="ListParagraph"/>
              <w:rPr>
                <w:rStyle w:val="IntenseEmphasis"/>
                <w:color w:val="548AB7" w:themeColor="accent1" w:themeShade="BF"/>
                <w:lang w:val="en-US"/>
              </w:rPr>
            </w:pPr>
            <w:r w:rsidRPr="00FF0675">
              <w:rPr>
                <w:rStyle w:val="IntenseEmphasis"/>
                <w:color w:val="548AB7" w:themeColor="accent1" w:themeShade="BF"/>
                <w:lang w:val="en-US"/>
              </w:rPr>
              <w:t>Tecnologías</w:t>
            </w:r>
          </w:p>
          <w:p w14:paraId="28E0D391" w14:textId="2F0DE5E4" w:rsidR="00FF0675" w:rsidRDefault="00FF0675" w:rsidP="00824167">
            <w:pPr>
              <w:pStyle w:val="ListParagraph"/>
              <w:rPr>
                <w:sz w:val="18"/>
                <w:szCs w:val="18"/>
                <w:lang w:val="en-US"/>
              </w:rPr>
            </w:pPr>
            <w:r w:rsidRPr="00B2112E">
              <w:rPr>
                <w:sz w:val="18"/>
                <w:szCs w:val="18"/>
                <w:lang w:val="en-US"/>
              </w:rPr>
              <w:t xml:space="preserve">ASP.NET </w:t>
            </w:r>
            <w:r>
              <w:rPr>
                <w:sz w:val="18"/>
                <w:szCs w:val="18"/>
                <w:lang w:val="en-US"/>
              </w:rPr>
              <w:t>Framework</w:t>
            </w:r>
            <w:r w:rsidRPr="00B2112E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Windows Form</w:t>
            </w:r>
          </w:p>
          <w:p w14:paraId="4339385D" w14:textId="05342E24" w:rsidR="00551085" w:rsidRDefault="00551085" w:rsidP="00824167">
            <w:pPr>
              <w:pStyle w:val="ListParagraph"/>
              <w:rPr>
                <w:sz w:val="18"/>
                <w:szCs w:val="18"/>
                <w:lang w:val="en-US"/>
              </w:rPr>
            </w:pPr>
          </w:p>
          <w:p w14:paraId="0EE5273E" w14:textId="10BE5E8F" w:rsidR="00551085" w:rsidRDefault="00551085" w:rsidP="00824167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s-CU"/>
              </w:rPr>
            </w:pPr>
            <w:r w:rsidRPr="00B2112E">
              <w:rPr>
                <w:sz w:val="18"/>
                <w:szCs w:val="18"/>
                <w:lang w:val="es-CU"/>
              </w:rPr>
              <w:t>Desarroll</w:t>
            </w:r>
            <w:r>
              <w:rPr>
                <w:sz w:val="18"/>
                <w:szCs w:val="18"/>
                <w:lang w:val="es-CU"/>
              </w:rPr>
              <w:t>é</w:t>
            </w:r>
            <w:r w:rsidRPr="00B2112E">
              <w:rPr>
                <w:sz w:val="18"/>
                <w:szCs w:val="18"/>
                <w:lang w:val="es-CU"/>
              </w:rPr>
              <w:t xml:space="preserve"> </w:t>
            </w:r>
            <w:r>
              <w:rPr>
                <w:sz w:val="18"/>
                <w:szCs w:val="18"/>
                <w:lang w:val="es-CU"/>
              </w:rPr>
              <w:t xml:space="preserve">un servidor Web en Python para un gestor de archivos. </w:t>
            </w:r>
            <w:r w:rsidRPr="00FF0675">
              <w:rPr>
                <w:b/>
                <w:bCs/>
                <w:sz w:val="18"/>
                <w:szCs w:val="18"/>
                <w:lang w:val="es-CU"/>
              </w:rPr>
              <w:t>(201</w:t>
            </w:r>
            <w:r>
              <w:rPr>
                <w:b/>
                <w:bCs/>
                <w:sz w:val="18"/>
                <w:szCs w:val="18"/>
                <w:lang w:val="es-CU"/>
              </w:rPr>
              <w:t>7</w:t>
            </w:r>
            <w:r w:rsidRPr="00FF0675">
              <w:rPr>
                <w:b/>
                <w:bCs/>
                <w:sz w:val="18"/>
                <w:szCs w:val="18"/>
                <w:lang w:val="es-CU"/>
              </w:rPr>
              <w:t>)</w:t>
            </w:r>
          </w:p>
          <w:p w14:paraId="081F3597" w14:textId="77777777" w:rsidR="00551085" w:rsidRPr="00FF0675" w:rsidRDefault="00551085" w:rsidP="00824167">
            <w:pPr>
              <w:pStyle w:val="ListParagraph"/>
              <w:rPr>
                <w:rStyle w:val="IntenseEmphasis"/>
                <w:color w:val="548AB7" w:themeColor="accent1" w:themeShade="BF"/>
                <w:lang w:val="en-US"/>
              </w:rPr>
            </w:pPr>
            <w:r w:rsidRPr="00FF0675">
              <w:rPr>
                <w:rStyle w:val="IntenseEmphasis"/>
                <w:color w:val="548AB7" w:themeColor="accent1" w:themeShade="BF"/>
                <w:lang w:val="en-US"/>
              </w:rPr>
              <w:t>Tecnologías</w:t>
            </w:r>
          </w:p>
          <w:p w14:paraId="3057A0F2" w14:textId="43044041" w:rsidR="00551085" w:rsidRPr="00FF0675" w:rsidRDefault="00551085" w:rsidP="00824167">
            <w:pPr>
              <w:pStyle w:val="List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Python</w:t>
            </w:r>
            <w:r w:rsidRPr="00B2112E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Flask, SQLite</w:t>
            </w:r>
          </w:p>
          <w:p w14:paraId="507A7E18" w14:textId="3B994040" w:rsidR="001362CD" w:rsidRPr="00FF0675" w:rsidRDefault="001362CD" w:rsidP="00824167">
            <w:pPr>
              <w:pStyle w:val="Heading4"/>
              <w:pBdr>
                <w:top w:val="none" w:sz="0" w:space="0" w:color="auto"/>
              </w:pBdr>
              <w:rPr>
                <w:sz w:val="18"/>
                <w:szCs w:val="18"/>
                <w:lang w:val="en-US"/>
              </w:rPr>
            </w:pPr>
          </w:p>
        </w:tc>
      </w:tr>
    </w:tbl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352FCB" w:rsidRPr="000D7F90" w14:paraId="55FFBD6F" w14:textId="77777777" w:rsidTr="00824167">
        <w:tc>
          <w:tcPr>
            <w:tcW w:w="3784" w:type="dxa"/>
            <w:tcMar>
              <w:top w:w="504" w:type="dxa"/>
              <w:right w:w="720" w:type="dxa"/>
            </w:tcMar>
          </w:tcPr>
          <w:p w14:paraId="225E957A" w14:textId="77777777" w:rsidR="00352FCB" w:rsidRPr="00906BEE" w:rsidRDefault="00352FCB" w:rsidP="0076063B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4F1326BC" wp14:editId="2CC1EB3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2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25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F856AB" id="Grupo 1" o:spid="_x0000_s1026" style="position:absolute;margin-left:.65pt;margin-top:-40.3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94b6d2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" adj="626" fillcolor="#94b6d2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t>FM</w:t>
            </w:r>
          </w:p>
          <w:p w14:paraId="21992FFB" w14:textId="543C1878" w:rsidR="00352FCB" w:rsidRDefault="004B1202" w:rsidP="0076063B">
            <w:pPr>
              <w:pStyle w:val="Heading3"/>
              <w:rPr>
                <w:lang w:val="es-MX"/>
              </w:rPr>
            </w:pPr>
            <w:r>
              <w:t>Certificaciones</w:t>
            </w:r>
          </w:p>
          <w:p w14:paraId="668689C9" w14:textId="0CB0E3FD" w:rsidR="004B1202" w:rsidRPr="00EB2922" w:rsidRDefault="004B1202" w:rsidP="004B1202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bCs/>
                <w:sz w:val="18"/>
                <w:szCs w:val="18"/>
              </w:rPr>
            </w:pPr>
            <w:r w:rsidRPr="004B1202">
              <w:rPr>
                <w:b/>
                <w:bCs/>
                <w:sz w:val="18"/>
                <w:szCs w:val="18"/>
              </w:rPr>
              <w:t>(</w:t>
            </w:r>
            <w:r w:rsidRPr="00EB2922">
              <w:rPr>
                <w:i/>
                <w:iCs/>
                <w:sz w:val="18"/>
                <w:szCs w:val="18"/>
              </w:rPr>
              <w:t>CERTIPROF</w:t>
            </w:r>
            <w:r w:rsidRPr="004B1202">
              <w:rPr>
                <w:b/>
                <w:bCs/>
                <w:sz w:val="18"/>
                <w:szCs w:val="18"/>
              </w:rPr>
              <w:t>):</w:t>
            </w:r>
            <w:r>
              <w:rPr>
                <w:sz w:val="18"/>
                <w:szCs w:val="18"/>
              </w:rPr>
              <w:t xml:space="preserve"> </w:t>
            </w:r>
            <w:r w:rsidRPr="00EB2922">
              <w:rPr>
                <w:b/>
                <w:bCs/>
                <w:sz w:val="18"/>
                <w:szCs w:val="18"/>
              </w:rPr>
              <w:t xml:space="preserve">Scrum </w:t>
            </w:r>
            <w:proofErr w:type="spellStart"/>
            <w:r w:rsidRPr="00EB2922">
              <w:rPr>
                <w:b/>
                <w:bCs/>
                <w:sz w:val="18"/>
                <w:szCs w:val="18"/>
              </w:rPr>
              <w:t>Foundation</w:t>
            </w:r>
            <w:proofErr w:type="spellEnd"/>
            <w:r w:rsidRPr="00EB2922">
              <w:rPr>
                <w:b/>
                <w:bCs/>
                <w:sz w:val="18"/>
                <w:szCs w:val="18"/>
              </w:rPr>
              <w:t xml:space="preserve"> Professional</w:t>
            </w:r>
          </w:p>
          <w:p w14:paraId="1703F97C" w14:textId="77777777" w:rsidR="00352FCB" w:rsidRDefault="004B1202" w:rsidP="004B1202">
            <w:pPr>
              <w:pStyle w:val="ListParagraph"/>
              <w:ind w:left="360"/>
              <w:rPr>
                <w:sz w:val="18"/>
                <w:szCs w:val="18"/>
                <w:lang w:val="es-MX"/>
              </w:rPr>
            </w:pPr>
            <w:proofErr w:type="spellStart"/>
            <w:r w:rsidRPr="00EB2922">
              <w:rPr>
                <w:b/>
                <w:bCs/>
                <w:sz w:val="18"/>
                <w:szCs w:val="18"/>
              </w:rPr>
              <w:t>Certificate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EB2922"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  <w:lang w:val="es-MX"/>
              </w:rPr>
              <w:t>=</w:t>
            </w:r>
            <w:r w:rsidRPr="004B1202">
              <w:rPr>
                <w:sz w:val="18"/>
                <w:szCs w:val="18"/>
                <w:lang w:val="es-MX"/>
              </w:rPr>
              <w:t>43993704</w:t>
            </w:r>
          </w:p>
          <w:p w14:paraId="65352BEA" w14:textId="77777777" w:rsidR="004B1202" w:rsidRDefault="004B1202" w:rsidP="004B1202">
            <w:pPr>
              <w:pStyle w:val="ListParagraph"/>
              <w:ind w:left="360"/>
              <w:rPr>
                <w:sz w:val="18"/>
                <w:szCs w:val="18"/>
                <w:lang w:val="es-MX"/>
              </w:rPr>
            </w:pPr>
          </w:p>
          <w:p w14:paraId="59AF4D07" w14:textId="53DA8CF2" w:rsidR="004B1202" w:rsidRPr="004B1202" w:rsidRDefault="004B1202" w:rsidP="004B120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  <w:lang w:val="en-US"/>
              </w:rPr>
            </w:pPr>
            <w:r w:rsidRPr="004B1202">
              <w:rPr>
                <w:b/>
                <w:bCs/>
                <w:sz w:val="18"/>
                <w:szCs w:val="18"/>
                <w:lang w:val="en-US"/>
              </w:rPr>
              <w:t>(</w:t>
            </w:r>
            <w:r w:rsidRPr="00EB2922">
              <w:rPr>
                <w:i/>
                <w:iCs/>
                <w:sz w:val="18"/>
                <w:szCs w:val="18"/>
                <w:lang w:val="en-US"/>
              </w:rPr>
              <w:t>MONGO UNIVERSITY</w:t>
            </w:r>
            <w:r w:rsidRPr="004B1202">
              <w:rPr>
                <w:b/>
                <w:bCs/>
                <w:sz w:val="18"/>
                <w:szCs w:val="18"/>
                <w:lang w:val="en-US"/>
              </w:rPr>
              <w:t>):</w:t>
            </w:r>
            <w:r w:rsidRPr="004B1202">
              <w:rPr>
                <w:sz w:val="18"/>
                <w:szCs w:val="18"/>
                <w:lang w:val="en-US"/>
              </w:rPr>
              <w:t xml:space="preserve"> </w:t>
            </w:r>
            <w:r w:rsidRPr="00EB2922">
              <w:rPr>
                <w:b/>
                <w:bCs/>
                <w:sz w:val="18"/>
                <w:szCs w:val="18"/>
                <w:lang w:val="en-US"/>
              </w:rPr>
              <w:t>M100: MongoDB for SQL Pros</w:t>
            </w:r>
            <w:r w:rsidRPr="004B1202">
              <w:rPr>
                <w:sz w:val="18"/>
                <w:szCs w:val="18"/>
                <w:lang w:val="en-US"/>
              </w:rPr>
              <w:t xml:space="preserve">. </w:t>
            </w:r>
            <w:r w:rsidRPr="00EB2922">
              <w:rPr>
                <w:sz w:val="18"/>
                <w:szCs w:val="18"/>
                <w:lang w:val="en-US"/>
              </w:rPr>
              <w:t>URL</w:t>
            </w:r>
            <w:r w:rsidRPr="004B1202">
              <w:rPr>
                <w:sz w:val="18"/>
                <w:szCs w:val="18"/>
                <w:lang w:val="en-US"/>
              </w:rPr>
              <w:t>:</w:t>
            </w:r>
          </w:p>
          <w:p w14:paraId="785DA1EC" w14:textId="45B9BF20" w:rsidR="004B1202" w:rsidRPr="004B1202" w:rsidRDefault="00C5329C" w:rsidP="004B1202">
            <w:pPr>
              <w:pStyle w:val="ListParagraph"/>
              <w:ind w:left="360"/>
              <w:rPr>
                <w:color w:val="0070C0"/>
                <w:sz w:val="18"/>
                <w:szCs w:val="18"/>
                <w:lang w:val="en-US"/>
              </w:rPr>
            </w:pPr>
            <w:r>
              <w:fldChar w:fldCharType="begin"/>
            </w:r>
            <w:r w:rsidRPr="00892128">
              <w:rPr>
                <w:lang w:val="en-US"/>
              </w:rPr>
              <w:instrText xml:space="preserve"> HYPERLINK "https://university.mongodb.com/course_completion/c2e60490-31ea-4222-a6cc-1ebda6fb5972" </w:instrText>
            </w:r>
            <w:r>
              <w:fldChar w:fldCharType="separate"/>
            </w:r>
            <w:r w:rsidR="004B1202" w:rsidRPr="004B1202">
              <w:rPr>
                <w:rStyle w:val="Hyperlink"/>
                <w:color w:val="0070C0"/>
                <w:sz w:val="18"/>
                <w:szCs w:val="18"/>
                <w:lang w:val="en-US"/>
              </w:rPr>
              <w:t>https://university.mongodb.com/course_completion/c2e60490-31ea-4222-a6cc-1ebda6fb5972</w:t>
            </w:r>
            <w:r>
              <w:rPr>
                <w:rStyle w:val="Hyperlink"/>
                <w:color w:val="0070C0"/>
                <w:sz w:val="18"/>
                <w:szCs w:val="18"/>
                <w:lang w:val="en-US"/>
              </w:rPr>
              <w:fldChar w:fldCharType="end"/>
            </w:r>
          </w:p>
          <w:p w14:paraId="33A04B0F" w14:textId="77777777" w:rsidR="004B1202" w:rsidRDefault="004B1202" w:rsidP="004B1202">
            <w:pPr>
              <w:pStyle w:val="ListParagraph"/>
              <w:ind w:left="360"/>
              <w:rPr>
                <w:sz w:val="18"/>
                <w:szCs w:val="18"/>
                <w:lang w:val="en-US"/>
              </w:rPr>
            </w:pPr>
          </w:p>
          <w:p w14:paraId="6ABBED5A" w14:textId="77777777" w:rsidR="004B1202" w:rsidRDefault="004B1202" w:rsidP="004B120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  <w:lang w:val="en-US"/>
              </w:rPr>
            </w:pPr>
            <w:r w:rsidRPr="004B1202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EB2922">
              <w:rPr>
                <w:i/>
                <w:iCs/>
                <w:sz w:val="18"/>
                <w:szCs w:val="18"/>
                <w:lang w:val="en-US"/>
              </w:rPr>
              <w:t>Hackerrank</w:t>
            </w:r>
            <w:proofErr w:type="spellEnd"/>
            <w:r w:rsidRPr="004B1202">
              <w:rPr>
                <w:b/>
                <w:bCs/>
                <w:sz w:val="18"/>
                <w:szCs w:val="18"/>
                <w:lang w:val="en-US"/>
              </w:rPr>
              <w:t>):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B2922">
              <w:rPr>
                <w:b/>
                <w:bCs/>
                <w:sz w:val="18"/>
                <w:szCs w:val="18"/>
                <w:lang w:val="en-US"/>
              </w:rPr>
              <w:t>Problem Solving (basic)</w:t>
            </w:r>
            <w:r>
              <w:rPr>
                <w:sz w:val="18"/>
                <w:szCs w:val="18"/>
                <w:lang w:val="en-US"/>
              </w:rPr>
              <w:t xml:space="preserve">. </w:t>
            </w:r>
            <w:r w:rsidRPr="00EB2922">
              <w:rPr>
                <w:sz w:val="18"/>
                <w:szCs w:val="18"/>
                <w:lang w:val="en-US"/>
              </w:rPr>
              <w:t>URL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14:paraId="16D1FE2B" w14:textId="503880A5" w:rsidR="004B1202" w:rsidRPr="00EB2922" w:rsidRDefault="00C5329C" w:rsidP="004B1202">
            <w:pPr>
              <w:pStyle w:val="ListParagraph"/>
              <w:ind w:left="360"/>
              <w:rPr>
                <w:color w:val="0070C0"/>
                <w:sz w:val="18"/>
                <w:szCs w:val="18"/>
                <w:lang w:val="en-US"/>
              </w:rPr>
            </w:pPr>
            <w:r>
              <w:fldChar w:fldCharType="begin"/>
            </w:r>
            <w:r w:rsidRPr="00892128">
              <w:rPr>
                <w:lang w:val="en-US"/>
              </w:rPr>
              <w:instrText xml:space="preserve"> HYPERLINK "https://www.hackerrank.com/certificates/a4d0d5530adf" </w:instrText>
            </w:r>
            <w:r>
              <w:fldChar w:fldCharType="separate"/>
            </w:r>
            <w:r w:rsidR="00EB2922" w:rsidRPr="00EB2922">
              <w:rPr>
                <w:rStyle w:val="Hyperlink"/>
                <w:color w:val="0070C0"/>
                <w:sz w:val="18"/>
                <w:szCs w:val="18"/>
                <w:lang w:val="en-US"/>
              </w:rPr>
              <w:t>https://www.hackerrank.com/certificates/a4d0d5530adf</w:t>
            </w:r>
            <w:r>
              <w:rPr>
                <w:rStyle w:val="Hyperlink"/>
                <w:color w:val="0070C0"/>
                <w:sz w:val="18"/>
                <w:szCs w:val="18"/>
                <w:lang w:val="en-US"/>
              </w:rPr>
              <w:fldChar w:fldCharType="end"/>
            </w:r>
          </w:p>
          <w:p w14:paraId="288964B8" w14:textId="77777777" w:rsidR="00EB2922" w:rsidRDefault="00EB2922" w:rsidP="004B1202">
            <w:pPr>
              <w:pStyle w:val="ListParagraph"/>
              <w:ind w:left="360"/>
              <w:rPr>
                <w:sz w:val="18"/>
                <w:szCs w:val="18"/>
                <w:lang w:val="en-US"/>
              </w:rPr>
            </w:pPr>
          </w:p>
          <w:p w14:paraId="26E603DD" w14:textId="15A22E03" w:rsidR="00EB2922" w:rsidRDefault="00EB2922" w:rsidP="00723519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  <w:lang w:val="en-US"/>
              </w:rPr>
            </w:pPr>
            <w:r w:rsidRPr="00EB2922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EB2922">
              <w:rPr>
                <w:i/>
                <w:iCs/>
                <w:sz w:val="18"/>
                <w:szCs w:val="18"/>
                <w:lang w:val="en-US"/>
              </w:rPr>
              <w:t>Hackerrank</w:t>
            </w:r>
            <w:proofErr w:type="spellEnd"/>
            <w:r w:rsidRPr="00EB2922">
              <w:rPr>
                <w:b/>
                <w:bCs/>
                <w:sz w:val="18"/>
                <w:szCs w:val="18"/>
                <w:lang w:val="en-US"/>
              </w:rPr>
              <w:t>):</w:t>
            </w:r>
            <w:r w:rsidRPr="00EB2922">
              <w:rPr>
                <w:sz w:val="18"/>
                <w:szCs w:val="18"/>
                <w:lang w:val="en-US"/>
              </w:rPr>
              <w:t xml:space="preserve"> </w:t>
            </w:r>
            <w:r w:rsidRPr="00EB2922">
              <w:rPr>
                <w:b/>
                <w:bCs/>
                <w:sz w:val="18"/>
                <w:szCs w:val="18"/>
                <w:lang w:val="en-US"/>
              </w:rPr>
              <w:t>C# (basic)</w:t>
            </w:r>
            <w:r w:rsidRPr="00EB2922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B2922">
              <w:rPr>
                <w:sz w:val="18"/>
                <w:szCs w:val="18"/>
                <w:lang w:val="en-US"/>
              </w:rPr>
              <w:t>URL: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C5329C">
              <w:fldChar w:fldCharType="begin"/>
            </w:r>
            <w:r w:rsidR="00C5329C" w:rsidRPr="00892128">
              <w:rPr>
                <w:lang w:val="en-US"/>
              </w:rPr>
              <w:instrText xml:space="preserve"> HYPERLINK "https://www.hackerrank.com/certificates/d75d856660b4" </w:instrText>
            </w:r>
            <w:r w:rsidR="00C5329C">
              <w:fldChar w:fldCharType="separate"/>
            </w:r>
            <w:r w:rsidRPr="00EB2922">
              <w:rPr>
                <w:rStyle w:val="Hyperlink"/>
                <w:color w:val="0070C0"/>
                <w:sz w:val="18"/>
                <w:szCs w:val="18"/>
                <w:lang w:val="en-US"/>
              </w:rPr>
              <w:t>https://www.hackerrank.com/certificates/d75d856660b4</w:t>
            </w:r>
            <w:r w:rsidR="00C5329C">
              <w:rPr>
                <w:rStyle w:val="Hyperlink"/>
                <w:color w:val="0070C0"/>
                <w:sz w:val="18"/>
                <w:szCs w:val="18"/>
                <w:lang w:val="en-US"/>
              </w:rPr>
              <w:fldChar w:fldCharType="end"/>
            </w:r>
          </w:p>
          <w:p w14:paraId="0BEFB6DD" w14:textId="77777777" w:rsidR="00EB2922" w:rsidRPr="00EB2922" w:rsidRDefault="00EB2922" w:rsidP="00EB2922">
            <w:pPr>
              <w:pStyle w:val="ListParagraph"/>
              <w:ind w:left="360"/>
              <w:rPr>
                <w:sz w:val="18"/>
                <w:szCs w:val="18"/>
                <w:lang w:val="en-US"/>
              </w:rPr>
            </w:pPr>
          </w:p>
          <w:p w14:paraId="612F0B57" w14:textId="0313A4A9" w:rsidR="00EB2922" w:rsidRDefault="00EB2922" w:rsidP="00EB292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  <w:lang w:val="en-US"/>
              </w:rPr>
            </w:pPr>
            <w:r w:rsidRPr="004B1202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EB2922">
              <w:rPr>
                <w:i/>
                <w:iCs/>
                <w:sz w:val="18"/>
                <w:szCs w:val="18"/>
                <w:lang w:val="en-US"/>
              </w:rPr>
              <w:t>Hackerrank</w:t>
            </w:r>
            <w:proofErr w:type="spellEnd"/>
            <w:r w:rsidRPr="004B1202">
              <w:rPr>
                <w:b/>
                <w:bCs/>
                <w:sz w:val="18"/>
                <w:szCs w:val="18"/>
                <w:lang w:val="en-US"/>
              </w:rPr>
              <w:t>):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B2922">
              <w:rPr>
                <w:b/>
                <w:bCs/>
                <w:sz w:val="18"/>
                <w:szCs w:val="18"/>
                <w:lang w:val="en-US"/>
              </w:rPr>
              <w:t>SQL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4B1202">
              <w:rPr>
                <w:sz w:val="18"/>
                <w:szCs w:val="18"/>
                <w:lang w:val="en-US"/>
              </w:rPr>
              <w:t>(basic)</w:t>
            </w:r>
            <w:r>
              <w:rPr>
                <w:sz w:val="18"/>
                <w:szCs w:val="18"/>
                <w:lang w:val="en-US"/>
              </w:rPr>
              <w:t xml:space="preserve">. </w:t>
            </w:r>
            <w:r w:rsidRPr="00EB2922">
              <w:rPr>
                <w:sz w:val="18"/>
                <w:szCs w:val="18"/>
                <w:lang w:val="en-US"/>
              </w:rPr>
              <w:t>URL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14:paraId="10BA450E" w14:textId="79E3E8F5" w:rsidR="00EB2922" w:rsidRPr="00EB2922" w:rsidRDefault="00C5329C" w:rsidP="00EB2922">
            <w:pPr>
              <w:pStyle w:val="ListParagraph"/>
              <w:ind w:left="360"/>
              <w:rPr>
                <w:color w:val="0070C0"/>
                <w:sz w:val="18"/>
                <w:szCs w:val="18"/>
                <w:lang w:val="en-US"/>
              </w:rPr>
            </w:pPr>
            <w:r>
              <w:fldChar w:fldCharType="begin"/>
            </w:r>
            <w:r w:rsidRPr="00892128">
              <w:rPr>
                <w:lang w:val="en-US"/>
              </w:rPr>
              <w:instrText xml:space="preserve"> HYPERLINK "https://www.hackerrank.com/certificates/05054679d887%20" </w:instrText>
            </w:r>
            <w:r>
              <w:fldChar w:fldCharType="separate"/>
            </w:r>
            <w:r w:rsidR="00EB2922" w:rsidRPr="00EB2922">
              <w:rPr>
                <w:rStyle w:val="Hyperlink"/>
                <w:color w:val="0070C0"/>
                <w:sz w:val="18"/>
                <w:szCs w:val="18"/>
                <w:lang w:val="en-US"/>
              </w:rPr>
              <w:t xml:space="preserve">https://www.hackerrank.com/certificates/05054679d887 </w:t>
            </w:r>
            <w:r>
              <w:rPr>
                <w:rStyle w:val="Hyperlink"/>
                <w:color w:val="0070C0"/>
                <w:sz w:val="18"/>
                <w:szCs w:val="18"/>
                <w:lang w:val="en-US"/>
              </w:rPr>
              <w:fldChar w:fldCharType="end"/>
            </w:r>
          </w:p>
          <w:p w14:paraId="2BD2A1DE" w14:textId="77777777" w:rsidR="00EB2922" w:rsidRDefault="00EB2922" w:rsidP="00EB2922">
            <w:pPr>
              <w:pStyle w:val="ListParagraph"/>
              <w:ind w:left="360"/>
              <w:rPr>
                <w:sz w:val="18"/>
                <w:szCs w:val="18"/>
                <w:lang w:val="en-US"/>
              </w:rPr>
            </w:pPr>
          </w:p>
          <w:p w14:paraId="4A988DDA" w14:textId="1CD8BF47" w:rsidR="00EB2922" w:rsidRDefault="00EB2922" w:rsidP="00EB292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  <w:lang w:val="en-US"/>
              </w:rPr>
            </w:pPr>
            <w:r w:rsidRPr="004B1202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EB2922">
              <w:rPr>
                <w:i/>
                <w:iCs/>
                <w:sz w:val="18"/>
                <w:szCs w:val="18"/>
                <w:lang w:val="en-US"/>
              </w:rPr>
              <w:t>Hackerrank</w:t>
            </w:r>
            <w:proofErr w:type="spellEnd"/>
            <w:r w:rsidRPr="004B1202">
              <w:rPr>
                <w:b/>
                <w:bCs/>
                <w:sz w:val="18"/>
                <w:szCs w:val="18"/>
                <w:lang w:val="en-US"/>
              </w:rPr>
              <w:t>):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B2922">
              <w:rPr>
                <w:b/>
                <w:bCs/>
                <w:sz w:val="18"/>
                <w:szCs w:val="18"/>
                <w:lang w:val="en-US"/>
              </w:rPr>
              <w:t>Python (basic)</w:t>
            </w:r>
            <w:r>
              <w:rPr>
                <w:sz w:val="18"/>
                <w:szCs w:val="18"/>
                <w:lang w:val="en-US"/>
              </w:rPr>
              <w:t xml:space="preserve">. </w:t>
            </w:r>
            <w:r w:rsidRPr="00EB2922">
              <w:rPr>
                <w:sz w:val="18"/>
                <w:szCs w:val="18"/>
                <w:lang w:val="en-US"/>
              </w:rPr>
              <w:t>URL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14:paraId="0885CE36" w14:textId="23A5B696" w:rsidR="00EB2922" w:rsidRPr="00CA5B09" w:rsidRDefault="00C5329C" w:rsidP="00EB2922">
            <w:pPr>
              <w:pStyle w:val="ListParagraph"/>
              <w:ind w:left="360"/>
              <w:rPr>
                <w:color w:val="0070C0"/>
                <w:sz w:val="18"/>
                <w:szCs w:val="18"/>
                <w:lang w:val="en-US"/>
              </w:rPr>
            </w:pPr>
            <w:r>
              <w:fldChar w:fldCharType="begin"/>
            </w:r>
            <w:r w:rsidRPr="00892128">
              <w:rPr>
                <w:lang w:val="en-US"/>
              </w:rPr>
              <w:instrText xml:space="preserve"> HYPERLINK "https://www.hackerrank.com/certificates/c648c9638596" </w:instrText>
            </w:r>
            <w:r>
              <w:fldChar w:fldCharType="separate"/>
            </w:r>
            <w:r w:rsidR="00CA5B09" w:rsidRPr="00CA5B09">
              <w:rPr>
                <w:rStyle w:val="Hyperlink"/>
                <w:color w:val="0070C0"/>
                <w:sz w:val="18"/>
                <w:szCs w:val="18"/>
                <w:lang w:val="en-US"/>
              </w:rPr>
              <w:t>https://www.hackerrank.com/certificates/c648c9638596</w:t>
            </w:r>
            <w:r>
              <w:rPr>
                <w:rStyle w:val="Hyperlink"/>
                <w:color w:val="0070C0"/>
                <w:sz w:val="18"/>
                <w:szCs w:val="18"/>
                <w:lang w:val="en-US"/>
              </w:rPr>
              <w:fldChar w:fldCharType="end"/>
            </w:r>
          </w:p>
          <w:p w14:paraId="49C45CFD" w14:textId="77777777" w:rsidR="00CA5B09" w:rsidRDefault="00CA5B09" w:rsidP="00EB2922">
            <w:pPr>
              <w:pStyle w:val="ListParagraph"/>
              <w:ind w:left="360"/>
              <w:rPr>
                <w:color w:val="0070C0"/>
                <w:sz w:val="18"/>
                <w:szCs w:val="18"/>
                <w:lang w:val="en-US"/>
              </w:rPr>
            </w:pPr>
          </w:p>
          <w:p w14:paraId="0D302B7B" w14:textId="6A803DB5" w:rsidR="00CA5B09" w:rsidRDefault="00CA5B09" w:rsidP="00CA5B09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  <w:lang w:val="en-US"/>
              </w:rPr>
            </w:pPr>
            <w:r w:rsidRPr="004B1202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EB2922">
              <w:rPr>
                <w:i/>
                <w:iCs/>
                <w:sz w:val="18"/>
                <w:szCs w:val="18"/>
                <w:lang w:val="en-US"/>
              </w:rPr>
              <w:t>Hackerrank</w:t>
            </w:r>
            <w:proofErr w:type="spellEnd"/>
            <w:r w:rsidRPr="004B1202">
              <w:rPr>
                <w:b/>
                <w:bCs/>
                <w:sz w:val="18"/>
                <w:szCs w:val="18"/>
                <w:lang w:val="en-US"/>
              </w:rPr>
              <w:t>):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Javascript</w:t>
            </w:r>
            <w:proofErr w:type="spellEnd"/>
            <w:r w:rsidRPr="00EB2922">
              <w:rPr>
                <w:b/>
                <w:bCs/>
                <w:sz w:val="18"/>
                <w:szCs w:val="18"/>
                <w:lang w:val="en-US"/>
              </w:rPr>
              <w:t xml:space="preserve"> (basic)</w:t>
            </w:r>
            <w:r>
              <w:rPr>
                <w:sz w:val="18"/>
                <w:szCs w:val="18"/>
                <w:lang w:val="en-US"/>
              </w:rPr>
              <w:t xml:space="preserve">. </w:t>
            </w:r>
            <w:r w:rsidRPr="00EB2922">
              <w:rPr>
                <w:sz w:val="18"/>
                <w:szCs w:val="18"/>
                <w:lang w:val="en-US"/>
              </w:rPr>
              <w:t>URL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14:paraId="613F1AAC" w14:textId="3FC71139" w:rsidR="00CA5B09" w:rsidRPr="00CA5B09" w:rsidRDefault="00C5329C" w:rsidP="00CA5B09">
            <w:pPr>
              <w:pStyle w:val="ListParagraph"/>
              <w:ind w:left="360"/>
              <w:rPr>
                <w:color w:val="0070C0"/>
                <w:sz w:val="18"/>
                <w:szCs w:val="18"/>
                <w:lang w:val="en-US"/>
              </w:rPr>
            </w:pPr>
            <w:r>
              <w:fldChar w:fldCharType="begin"/>
            </w:r>
            <w:r w:rsidRPr="00892128">
              <w:rPr>
                <w:lang w:val="en-US"/>
              </w:rPr>
              <w:instrText xml:space="preserve"> HYPERLINK "https://www.hackerrank.com/certificates/48d7a8ae3d34" </w:instrText>
            </w:r>
            <w:r>
              <w:fldChar w:fldCharType="separate"/>
            </w:r>
            <w:r w:rsidR="00CA5B09" w:rsidRPr="00CA5B09">
              <w:rPr>
                <w:rStyle w:val="Hyperlink"/>
                <w:color w:val="0070C0"/>
                <w:sz w:val="18"/>
                <w:szCs w:val="18"/>
                <w:lang w:val="en-US"/>
              </w:rPr>
              <w:t>https://www.hackerrank.com/certificates/48d7a8ae3d34</w:t>
            </w:r>
            <w:r>
              <w:rPr>
                <w:rStyle w:val="Hyperlink"/>
                <w:color w:val="0070C0"/>
                <w:sz w:val="18"/>
                <w:szCs w:val="18"/>
                <w:lang w:val="en-US"/>
              </w:rPr>
              <w:fldChar w:fldCharType="end"/>
            </w:r>
          </w:p>
          <w:p w14:paraId="39421A17" w14:textId="1CB4DAEB" w:rsidR="00CA5B09" w:rsidRPr="004B1202" w:rsidRDefault="00CA5B09" w:rsidP="00CA5B09">
            <w:pPr>
              <w:pStyle w:val="ListParagraph"/>
              <w:ind w:left="360"/>
              <w:rPr>
                <w:sz w:val="18"/>
                <w:szCs w:val="18"/>
                <w:lang w:val="en-US"/>
              </w:rPr>
            </w:pP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352FCB" w:rsidRPr="00906BEE" w14:paraId="45B96CC7" w14:textId="77777777" w:rsidTr="0076063B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7EFAA90" w14:textId="77777777" w:rsidR="00352FCB" w:rsidRPr="00906BEE" w:rsidRDefault="00C5329C" w:rsidP="0076063B">
                  <w:pPr>
                    <w:pStyle w:val="Heading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824978112"/>
                      <w:placeholder>
                        <w:docPart w:val="E425846B0E95446D88FE438D1624F56F"/>
                      </w:placeholder>
                      <w15:appearance w15:val="hidden"/>
                    </w:sdtPr>
                    <w:sdtEndPr/>
                    <w:sdtContent>
                      <w:r w:rsidR="00352FCB">
                        <w:t>Frankie Mujica Cal</w:t>
                      </w:r>
                    </w:sdtContent>
                  </w:sdt>
                </w:p>
                <w:p w14:paraId="006F37B9" w14:textId="529AACBD" w:rsidR="00352FCB" w:rsidRPr="00906BEE" w:rsidRDefault="00C5329C" w:rsidP="0076063B">
                  <w:pPr>
                    <w:pStyle w:val="Heading2"/>
                    <w:outlineLvl w:val="1"/>
                  </w:pPr>
                  <w:sdt>
                    <w:sdtPr>
                      <w:alias w:val="Escriba la profesión o el sector:"/>
                      <w:tag w:val="Escriba la profesión o el sector:"/>
                      <w:id w:val="1343903207"/>
                      <w:placeholder>
                        <w:docPart w:val="D69C147DC6914E8FACF1B55ECCBB433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52FCB">
                        <w:t>Desarrollador de software</w:t>
                      </w:r>
                    </w:sdtContent>
                  </w:sdt>
                </w:p>
              </w:tc>
            </w:tr>
          </w:tbl>
          <w:p w14:paraId="42FDB9EB" w14:textId="77777777" w:rsidR="000D7F90" w:rsidRPr="00892128" w:rsidRDefault="000D7F90" w:rsidP="000D7F90">
            <w:pPr>
              <w:rPr>
                <w:lang w:val="es-CU"/>
              </w:rPr>
            </w:pPr>
          </w:p>
          <w:p w14:paraId="5B1D768D" w14:textId="5233FC9F" w:rsidR="00352FCB" w:rsidRPr="002E72BA" w:rsidRDefault="00352FCB" w:rsidP="00054F6F">
            <w:pPr>
              <w:pStyle w:val="Heading3"/>
              <w:rPr>
                <w:lang w:val="en-US"/>
              </w:rPr>
            </w:pPr>
            <w:r w:rsidRPr="002E72BA">
              <w:rPr>
                <w:lang w:val="en-US"/>
              </w:rPr>
              <w:t>Como front-End DeVeloper</w:t>
            </w:r>
          </w:p>
          <w:p w14:paraId="397C02C8" w14:textId="12A7305D" w:rsidR="000D7F90" w:rsidRDefault="000D7F90" w:rsidP="000D7F90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s-CU"/>
              </w:rPr>
            </w:pPr>
            <w:r>
              <w:rPr>
                <w:sz w:val="18"/>
                <w:szCs w:val="18"/>
                <w:lang w:val="es-CU"/>
              </w:rPr>
              <w:t xml:space="preserve">He participado en el desarrollo del sitio web katapulk.com, desarrollando funciones como filtro por zona, interfaz visual para el pago, página de políticas del sitio, entre otras. </w:t>
            </w:r>
            <w:r w:rsidRPr="00FF0675">
              <w:rPr>
                <w:b/>
                <w:bCs/>
                <w:sz w:val="18"/>
                <w:szCs w:val="18"/>
                <w:lang w:val="es-CU"/>
              </w:rPr>
              <w:t>(20</w:t>
            </w:r>
            <w:r>
              <w:rPr>
                <w:b/>
                <w:bCs/>
                <w:sz w:val="18"/>
                <w:szCs w:val="18"/>
                <w:lang w:val="es-CU"/>
              </w:rPr>
              <w:t>2</w:t>
            </w:r>
            <w:r w:rsidRPr="00FF0675">
              <w:rPr>
                <w:b/>
                <w:bCs/>
                <w:sz w:val="18"/>
                <w:szCs w:val="18"/>
                <w:lang w:val="es-CU"/>
              </w:rPr>
              <w:t>1)</w:t>
            </w:r>
          </w:p>
          <w:p w14:paraId="65838586" w14:textId="77777777" w:rsidR="000D7F90" w:rsidRPr="00FF0675" w:rsidRDefault="000D7F90" w:rsidP="000D7F90">
            <w:pPr>
              <w:pStyle w:val="ListParagraph"/>
              <w:rPr>
                <w:rStyle w:val="IntenseEmphasis"/>
                <w:color w:val="548AB7" w:themeColor="accent1" w:themeShade="BF"/>
                <w:lang w:val="en-US"/>
              </w:rPr>
            </w:pPr>
            <w:r w:rsidRPr="00FF0675">
              <w:rPr>
                <w:rStyle w:val="IntenseEmphasis"/>
                <w:color w:val="548AB7" w:themeColor="accent1" w:themeShade="BF"/>
                <w:lang w:val="en-US"/>
              </w:rPr>
              <w:t>Tecnologías</w:t>
            </w:r>
          </w:p>
          <w:p w14:paraId="344016B6" w14:textId="48DF4FA7" w:rsidR="00352FCB" w:rsidRDefault="000D7F90" w:rsidP="00BE0E15">
            <w:pPr>
              <w:pStyle w:val="List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React (JS), Redux, </w:t>
            </w:r>
            <w:proofErr w:type="spellStart"/>
            <w:r>
              <w:rPr>
                <w:sz w:val="18"/>
                <w:szCs w:val="18"/>
                <w:lang w:val="en-US"/>
              </w:rPr>
              <w:t>Javascript</w:t>
            </w:r>
            <w:proofErr w:type="spellEnd"/>
            <w:r>
              <w:rPr>
                <w:sz w:val="18"/>
                <w:szCs w:val="18"/>
                <w:lang w:val="en-US"/>
              </w:rPr>
              <w:t>, HTML, CSS</w:t>
            </w:r>
          </w:p>
          <w:p w14:paraId="3CCE13ED" w14:textId="77777777" w:rsidR="00BE0E15" w:rsidRDefault="00BE0E15" w:rsidP="00BE0E15">
            <w:pPr>
              <w:pStyle w:val="ListParagraph"/>
              <w:rPr>
                <w:sz w:val="18"/>
                <w:szCs w:val="18"/>
                <w:lang w:val="en-US"/>
              </w:rPr>
            </w:pPr>
          </w:p>
          <w:p w14:paraId="2CBFFA16" w14:textId="4CFCC5B1" w:rsidR="000D7F90" w:rsidRDefault="000D7F90" w:rsidP="00BE0E15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rPr>
                <w:sz w:val="18"/>
                <w:szCs w:val="18"/>
                <w:lang w:val="es-CU"/>
              </w:rPr>
            </w:pPr>
            <w:r w:rsidRPr="000D7F90">
              <w:rPr>
                <w:sz w:val="18"/>
                <w:szCs w:val="18"/>
                <w:lang w:val="es-CU"/>
              </w:rPr>
              <w:t xml:space="preserve">Como parte de mi </w:t>
            </w:r>
            <w:r>
              <w:rPr>
                <w:sz w:val="18"/>
                <w:szCs w:val="18"/>
                <w:lang w:val="es-CU"/>
              </w:rPr>
              <w:t>tesis de licenciatura desarrolle un módulo visual para</w:t>
            </w:r>
            <w:r w:rsidR="00BE0E15">
              <w:rPr>
                <w:sz w:val="18"/>
                <w:szCs w:val="18"/>
                <w:lang w:val="es-CU"/>
              </w:rPr>
              <w:t xml:space="preserve"> la administración del servidor </w:t>
            </w:r>
            <w:proofErr w:type="spellStart"/>
            <w:r w:rsidR="00BE0E15" w:rsidRPr="00BE0E15">
              <w:rPr>
                <w:i/>
                <w:iCs/>
                <w:sz w:val="18"/>
                <w:szCs w:val="18"/>
                <w:lang w:val="es-CU"/>
              </w:rPr>
              <w:t>OpenLatino</w:t>
            </w:r>
            <w:proofErr w:type="spellEnd"/>
            <w:r w:rsidR="00BE0E15">
              <w:rPr>
                <w:sz w:val="18"/>
                <w:szCs w:val="18"/>
                <w:lang w:val="es-CU"/>
              </w:rPr>
              <w:t>.</w:t>
            </w:r>
            <w:r w:rsidR="00054F6F">
              <w:rPr>
                <w:sz w:val="18"/>
                <w:szCs w:val="18"/>
                <w:lang w:val="es-CU"/>
              </w:rPr>
              <w:t xml:space="preserve"> </w:t>
            </w:r>
            <w:r w:rsidR="00054F6F" w:rsidRPr="00054F6F">
              <w:rPr>
                <w:b/>
                <w:bCs/>
                <w:sz w:val="18"/>
                <w:szCs w:val="18"/>
                <w:lang w:val="es-CU"/>
              </w:rPr>
              <w:t>(2019-2020)</w:t>
            </w:r>
          </w:p>
          <w:p w14:paraId="02D660A8" w14:textId="77777777" w:rsidR="00BE0E15" w:rsidRPr="00BE0E15" w:rsidRDefault="00BE0E15" w:rsidP="00BE0E15">
            <w:pPr>
              <w:pStyle w:val="ListParagraph"/>
              <w:rPr>
                <w:rStyle w:val="IntenseEmphasis"/>
                <w:color w:val="548AB7" w:themeColor="accent1" w:themeShade="BF"/>
                <w:lang w:val="es-CU"/>
              </w:rPr>
            </w:pPr>
            <w:r w:rsidRPr="00BE0E15">
              <w:rPr>
                <w:rStyle w:val="IntenseEmphasis"/>
                <w:color w:val="548AB7" w:themeColor="accent1" w:themeShade="BF"/>
                <w:lang w:val="es-CU"/>
              </w:rPr>
              <w:t>Tecnologías</w:t>
            </w:r>
          </w:p>
          <w:p w14:paraId="7546CFCA" w14:textId="2BBEF669" w:rsidR="00BE0E15" w:rsidRDefault="00BE0E15" w:rsidP="00BE0E15">
            <w:pPr>
              <w:pStyle w:val="ListParagraph"/>
              <w:rPr>
                <w:sz w:val="18"/>
                <w:szCs w:val="18"/>
                <w:lang w:val="es-CU"/>
              </w:rPr>
            </w:pPr>
            <w:r>
              <w:rPr>
                <w:sz w:val="18"/>
                <w:szCs w:val="18"/>
                <w:lang w:val="es-CU"/>
              </w:rPr>
              <w:t>MVC</w:t>
            </w:r>
            <w:r w:rsidRPr="00BE0E15">
              <w:rPr>
                <w:sz w:val="18"/>
                <w:szCs w:val="18"/>
                <w:lang w:val="es-CU"/>
              </w:rPr>
              <w:t xml:space="preserve">, </w:t>
            </w:r>
            <w:proofErr w:type="spellStart"/>
            <w:r w:rsidRPr="00BE0E15">
              <w:rPr>
                <w:sz w:val="18"/>
                <w:szCs w:val="18"/>
                <w:lang w:val="es-CU"/>
              </w:rPr>
              <w:t>R</w:t>
            </w:r>
            <w:r>
              <w:rPr>
                <w:sz w:val="18"/>
                <w:szCs w:val="18"/>
                <w:lang w:val="es-CU"/>
              </w:rPr>
              <w:t>azor</w:t>
            </w:r>
            <w:proofErr w:type="spellEnd"/>
            <w:r w:rsidRPr="00BE0E15">
              <w:rPr>
                <w:sz w:val="18"/>
                <w:szCs w:val="18"/>
                <w:lang w:val="es-CU"/>
              </w:rPr>
              <w:t xml:space="preserve">, </w:t>
            </w:r>
            <w:proofErr w:type="spellStart"/>
            <w:r w:rsidRPr="00BE0E15">
              <w:rPr>
                <w:sz w:val="18"/>
                <w:szCs w:val="18"/>
                <w:lang w:val="es-CU"/>
              </w:rPr>
              <w:t>Javascript</w:t>
            </w:r>
            <w:proofErr w:type="spellEnd"/>
            <w:r w:rsidRPr="00BE0E15">
              <w:rPr>
                <w:sz w:val="18"/>
                <w:szCs w:val="18"/>
                <w:lang w:val="es-CU"/>
              </w:rPr>
              <w:t>, HTML, CSS</w:t>
            </w:r>
          </w:p>
          <w:p w14:paraId="57FFDF87" w14:textId="0E2F1F87" w:rsidR="00054F6F" w:rsidRDefault="00054F6F" w:rsidP="00BE0E15">
            <w:pPr>
              <w:pStyle w:val="ListParagraph"/>
              <w:rPr>
                <w:sz w:val="18"/>
                <w:szCs w:val="18"/>
                <w:lang w:val="es-CU"/>
              </w:rPr>
            </w:pPr>
          </w:p>
          <w:p w14:paraId="691C582A" w14:textId="4E55E58C" w:rsidR="00054F6F" w:rsidRDefault="00054F6F" w:rsidP="00054F6F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rPr>
                <w:sz w:val="18"/>
                <w:szCs w:val="18"/>
                <w:lang w:val="es-CU"/>
              </w:rPr>
            </w:pPr>
            <w:r>
              <w:rPr>
                <w:sz w:val="18"/>
                <w:szCs w:val="18"/>
                <w:lang w:val="es-CU"/>
              </w:rPr>
              <w:t xml:space="preserve">Desarrolle un módulo de </w:t>
            </w:r>
            <w:proofErr w:type="spellStart"/>
            <w:r>
              <w:rPr>
                <w:sz w:val="18"/>
                <w:szCs w:val="18"/>
                <w:lang w:val="es-CU"/>
              </w:rPr>
              <w:t>Javascript</w:t>
            </w:r>
            <w:proofErr w:type="spellEnd"/>
            <w:r>
              <w:rPr>
                <w:sz w:val="18"/>
                <w:szCs w:val="18"/>
                <w:lang w:val="es-CU"/>
              </w:rPr>
              <w:t xml:space="preserve"> para generar animaciones básicas y algunos trabajos con </w:t>
            </w:r>
            <w:proofErr w:type="spellStart"/>
            <w:r>
              <w:rPr>
                <w:sz w:val="18"/>
                <w:szCs w:val="18"/>
                <w:lang w:val="es-CU"/>
              </w:rPr>
              <w:t>Canvas</w:t>
            </w:r>
            <w:proofErr w:type="spellEnd"/>
            <w:r>
              <w:rPr>
                <w:sz w:val="18"/>
                <w:szCs w:val="18"/>
                <w:lang w:val="es-CU"/>
              </w:rPr>
              <w:t xml:space="preserve">. </w:t>
            </w:r>
            <w:r w:rsidRPr="00054F6F">
              <w:rPr>
                <w:b/>
                <w:bCs/>
                <w:sz w:val="18"/>
                <w:szCs w:val="18"/>
                <w:lang w:val="es-CU"/>
              </w:rPr>
              <w:t>(2018)</w:t>
            </w:r>
          </w:p>
          <w:p w14:paraId="7F6F37B1" w14:textId="77777777" w:rsidR="00054F6F" w:rsidRPr="00BE0E15" w:rsidRDefault="00054F6F" w:rsidP="00054F6F">
            <w:pPr>
              <w:pStyle w:val="ListParagraph"/>
              <w:rPr>
                <w:rStyle w:val="IntenseEmphasis"/>
                <w:color w:val="548AB7" w:themeColor="accent1" w:themeShade="BF"/>
                <w:lang w:val="es-CU"/>
              </w:rPr>
            </w:pPr>
            <w:r w:rsidRPr="00BE0E15">
              <w:rPr>
                <w:rStyle w:val="IntenseEmphasis"/>
                <w:color w:val="548AB7" w:themeColor="accent1" w:themeShade="BF"/>
                <w:lang w:val="es-CU"/>
              </w:rPr>
              <w:t>Tecnologías</w:t>
            </w:r>
          </w:p>
          <w:p w14:paraId="68B88BD7" w14:textId="6F3F0BAE" w:rsidR="00054F6F" w:rsidRDefault="00054F6F" w:rsidP="00054F6F">
            <w:pPr>
              <w:pStyle w:val="ListParagraph"/>
              <w:rPr>
                <w:sz w:val="18"/>
                <w:szCs w:val="18"/>
                <w:lang w:val="es-CU"/>
              </w:rPr>
            </w:pPr>
            <w:proofErr w:type="spellStart"/>
            <w:r w:rsidRPr="00BE0E15">
              <w:rPr>
                <w:sz w:val="18"/>
                <w:szCs w:val="18"/>
                <w:lang w:val="es-CU"/>
              </w:rPr>
              <w:t>Javascript</w:t>
            </w:r>
            <w:proofErr w:type="spellEnd"/>
            <w:r>
              <w:rPr>
                <w:sz w:val="18"/>
                <w:szCs w:val="18"/>
                <w:lang w:val="es-CU"/>
              </w:rPr>
              <w:t>, HTML</w:t>
            </w:r>
          </w:p>
          <w:p w14:paraId="60B015C9" w14:textId="5E40985C" w:rsidR="00054F6F" w:rsidRDefault="00054F6F" w:rsidP="00054F6F">
            <w:pPr>
              <w:pStyle w:val="ListParagraph"/>
              <w:rPr>
                <w:sz w:val="18"/>
                <w:szCs w:val="18"/>
                <w:lang w:val="es-CU"/>
              </w:rPr>
            </w:pPr>
          </w:p>
          <w:p w14:paraId="6F21E12D" w14:textId="01C880CD" w:rsidR="00054F6F" w:rsidRDefault="00054F6F" w:rsidP="00054F6F">
            <w:pPr>
              <w:pStyle w:val="ListParagraph"/>
              <w:rPr>
                <w:sz w:val="18"/>
                <w:szCs w:val="18"/>
                <w:lang w:val="es-CU"/>
              </w:rPr>
            </w:pPr>
          </w:p>
          <w:p w14:paraId="29C64DDD" w14:textId="2878598B" w:rsidR="00054F6F" w:rsidRDefault="00054F6F" w:rsidP="0070584C">
            <w:pPr>
              <w:pStyle w:val="Heading3"/>
              <w:rPr>
                <w:lang w:val="es-CU"/>
              </w:rPr>
            </w:pPr>
            <w:r>
              <w:rPr>
                <w:lang w:val="es-CU"/>
              </w:rPr>
              <w:t>Formación</w:t>
            </w:r>
          </w:p>
          <w:p w14:paraId="6FDEC84A" w14:textId="5ECFB344" w:rsidR="00BE0E15" w:rsidRDefault="00F751DB" w:rsidP="00A922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s-CU"/>
              </w:rPr>
            </w:pPr>
            <w:r w:rsidRPr="00F751DB">
              <w:rPr>
                <w:sz w:val="18"/>
                <w:szCs w:val="18"/>
                <w:lang w:val="es-CU"/>
              </w:rPr>
              <w:t>Lic. Ciencias de la C</w:t>
            </w:r>
            <w:r>
              <w:rPr>
                <w:sz w:val="18"/>
                <w:szCs w:val="18"/>
                <w:lang w:val="es-CU"/>
              </w:rPr>
              <w:t>omputación – Universidad de La Habana. Estudié varias asignaturas, tales como Lógica, Matemática Discreta, Diseño y Análisis de Algoritmos, Estructura de Datos, Ingeniería de Software</w:t>
            </w:r>
            <w:r w:rsidR="0070584C">
              <w:rPr>
                <w:sz w:val="18"/>
                <w:szCs w:val="18"/>
                <w:lang w:val="es-CU"/>
              </w:rPr>
              <w:t xml:space="preserve"> e Inteligencia Artificial.</w:t>
            </w:r>
            <w:r w:rsidR="00FD3081">
              <w:rPr>
                <w:sz w:val="18"/>
                <w:szCs w:val="18"/>
                <w:lang w:val="es-CU"/>
              </w:rPr>
              <w:t xml:space="preserve"> Fui alumno asistente en la asignatura de Ingeniería de Software. </w:t>
            </w:r>
            <w:r w:rsidR="00FD3081" w:rsidRPr="00FD3081">
              <w:rPr>
                <w:b/>
                <w:bCs/>
                <w:sz w:val="18"/>
                <w:szCs w:val="18"/>
                <w:lang w:val="es-CU"/>
              </w:rPr>
              <w:t>(2015-2020)</w:t>
            </w:r>
          </w:p>
          <w:p w14:paraId="1986733D" w14:textId="6547111C" w:rsidR="00FD3081" w:rsidRPr="000D7F90" w:rsidRDefault="00551085" w:rsidP="00A922A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s-CU"/>
              </w:rPr>
            </w:pPr>
            <w:r>
              <w:rPr>
                <w:sz w:val="18"/>
                <w:szCs w:val="18"/>
                <w:lang w:val="es-CU"/>
              </w:rPr>
              <w:t xml:space="preserve">Bachillerato (Grado </w:t>
            </w:r>
            <w:proofErr w:type="spellStart"/>
            <w:r>
              <w:rPr>
                <w:sz w:val="18"/>
                <w:szCs w:val="18"/>
                <w:lang w:val="es-CU"/>
              </w:rPr>
              <w:t>intemedio</w:t>
            </w:r>
            <w:proofErr w:type="spellEnd"/>
            <w:r>
              <w:rPr>
                <w:sz w:val="18"/>
                <w:szCs w:val="18"/>
                <w:lang w:val="es-CU"/>
              </w:rPr>
              <w:t>) – IPVCE Vladimir Ilich Lenin. Fui parte del grupo de alto rendimiento en Matemática y obtuve medalla de oro en el concurso municipal de Matemática.</w:t>
            </w:r>
          </w:p>
        </w:tc>
      </w:tr>
    </w:tbl>
    <w:p w14:paraId="05B27D86" w14:textId="77777777" w:rsidR="00352FCB" w:rsidRPr="000D7F90" w:rsidRDefault="00352FCB" w:rsidP="001362CD">
      <w:pPr>
        <w:rPr>
          <w:lang w:val="es-CU"/>
        </w:rPr>
      </w:pPr>
    </w:p>
    <w:sectPr w:rsidR="00352FCB" w:rsidRPr="000D7F90" w:rsidSect="00824167">
      <w:footerReference w:type="default" r:id="rId10"/>
      <w:headerReference w:type="first" r:id="rId11"/>
      <w:footerReference w:type="first" r:id="rId12"/>
      <w:pgSz w:w="11906" w:h="16838" w:code="9"/>
      <w:pgMar w:top="1" w:right="692" w:bottom="2302" w:left="69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15F8" w14:textId="77777777" w:rsidR="00C5329C" w:rsidRDefault="00C5329C" w:rsidP="00713050">
      <w:pPr>
        <w:spacing w:line="240" w:lineRule="auto"/>
      </w:pPr>
      <w:r>
        <w:separator/>
      </w:r>
    </w:p>
  </w:endnote>
  <w:endnote w:type="continuationSeparator" w:id="0">
    <w:p w14:paraId="1FE862EE" w14:textId="77777777" w:rsidR="00C5329C" w:rsidRDefault="00C5329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03E5489B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4E79B2" w14:textId="77777777" w:rsidR="00C2098A" w:rsidRDefault="00CA3DF1" w:rsidP="00684488">
          <w:pPr>
            <w:pStyle w:val="Footer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93F4C75" wp14:editId="1C650E28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upo 102" style="width:25.9pt;height:25.9pt;mso-position-horizontal-relative:char;mso-position-vertical-relative:line" alt="Título: Icono de correo electrónico" coordsize="7345,7345" o:spid="_x0000_s1026" w14:anchorId="26A2AD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style="position:absolute;width:7345;height:7345;visibility:visible;mso-wrap-style:square;v-text-anchor:middle" o:spid="_x0000_s1027" fillcolor="#94b6d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>
                      <v:stroke joinstyle="miter"/>
                    </v:oval>
                    <v:group id="Grupo 18" style="position:absolute;left:1639;top:2458;width:4067;height:2429" coordsize="7278,4347" coordorigin="1639,245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style="position:absolute;left:1639;top:4715;width:7279;height:2090;flip:y;visibility:visible;mso-wrap-style:square;v-text-anchor:middle" coordsize="785097,209029" o:spid="_x0000_s1029" fillcolor="black [3213]" stroked="f" strokeweight="1pt" path="m287158,209029l392549,138910r107960,70119l785097,,,,287158,2090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style="position:absolute;left:5838;top:3384;width:3725;height:2434;rotation:-90;flip:y;visibility:visible;mso-wrap-style:square;v-text-anchor:middle" coordsize="372486,243343" o:spid="_x0000_s1030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style="position:absolute;left:996;top:3412;width:3725;height:2434;rotation:-90;flip:x y;visibility:visible;mso-wrap-style:square;v-text-anchor:middle" coordsize="372486,243343" o:spid="_x0000_s1031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Triángulo isósceles 22" style="position:absolute;left:1687;top:2458;width:7231;height:2648;flip:y;visibility:visible;mso-wrap-style:square;v-text-anchor:middle" o:spid="_x0000_s1032" fillcolor="black [3213]" stroked="f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9F6819" w14:textId="009F51C5" w:rsidR="00C2098A" w:rsidRDefault="00EB2922" w:rsidP="00684488">
          <w:pPr>
            <w:pStyle w:val="Footer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B10A43E" wp14:editId="4879C8C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3DF270" id="Grupo 10" o:spid="_x0000_s1026" alt="Title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695709" w14:textId="62C0E216" w:rsidR="00C2098A" w:rsidRDefault="00EB2922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1CAE424E" wp14:editId="64327BC8">
                <wp:extent cx="333375" cy="3333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484" cy="336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3CA07A" w14:textId="77777777" w:rsidR="00C2098A" w:rsidRDefault="00C2098A" w:rsidP="00684488">
          <w:pPr>
            <w:pStyle w:val="Footer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5BD31BC" wp14:editId="3629BF6E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upo 16" style="width:25.9pt;height:25.9pt;mso-position-horizontal-relative:char;mso-position-vertical-relative:line" alt="Título: Icono de LinkedIn" coordsize="431,431" o:spid="_x0000_s1026" w14:anchorId="6B08A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style="position:absolute;width:431;height:431;visibility:visible;mso-wrap-style:square;v-text-anchor:top" coordsize="3451,3451" o:spid="_x0000_s1027" fillcolor="#94b6d2 [3204]" strokecolor="#94b6d2 [3204]" strokeweight="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style="position:absolute;left:113;top:102;width:203;height:202;visibility:visible;mso-wrap-style:square;v-text-anchor:top" coordsize="1619,1615" o:spid="_x0000_s1028" fillcolor="black" strokeweight="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892128" w14:paraId="0F09A24A" w14:textId="77777777" w:rsidTr="00826A10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0E1F2586" w14:textId="71F0C2EC" w:rsidR="00826A10" w:rsidRPr="00CA3DF1" w:rsidRDefault="00EB2922" w:rsidP="00826A10">
          <w:pPr>
            <w:pStyle w:val="Footer"/>
          </w:pPr>
          <w:r>
            <w:t>f</w:t>
          </w:r>
          <w:r>
            <w:rPr>
              <w:caps w:val="0"/>
            </w:rPr>
            <w:t>ranks960628@gmail.com</w:t>
          </w: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5BEF3688" w14:textId="25A4A9B9" w:rsidR="00826A10" w:rsidRPr="00C2098A" w:rsidRDefault="00EB2922" w:rsidP="00826A10">
          <w:pPr>
            <w:pStyle w:val="Footer"/>
          </w:pPr>
          <w:r>
            <w:t>+53 58415939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030BE9BC" w14:textId="2231D3A6" w:rsidR="00826A10" w:rsidRPr="00C2098A" w:rsidRDefault="00EB2922" w:rsidP="00826A10">
          <w:pPr>
            <w:pStyle w:val="Footer"/>
          </w:pPr>
          <w:r>
            <w:rPr>
              <w:caps w:val="0"/>
            </w:rPr>
            <w:t>@FranksUh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7B127B1B" w14:textId="2B728709" w:rsidR="00826A10" w:rsidRPr="00DC6E3D" w:rsidRDefault="00C5329C" w:rsidP="00826A10">
          <w:pPr>
            <w:pStyle w:val="Footer"/>
            <w:rPr>
              <w:lang w:val="en-US"/>
            </w:rPr>
          </w:pPr>
          <w:hyperlink r:id="rId2" w:history="1">
            <w:r w:rsidR="00DC6E3D" w:rsidRPr="00DC6E3D">
              <w:rPr>
                <w:rStyle w:val="Hyperlink"/>
                <w:rFonts w:ascii="Segoe UI" w:hAnsi="Segoe UI" w:cs="Segoe UI"/>
                <w:caps w:val="0"/>
                <w:color w:val="0070C0"/>
                <w:sz w:val="21"/>
                <w:szCs w:val="21"/>
                <w:bdr w:val="none" w:sz="0" w:space="0" w:color="auto" w:frame="1"/>
                <w:shd w:val="clear" w:color="auto" w:fill="FFFFFF"/>
                <w:lang w:val="en-US"/>
              </w:rPr>
              <w:t>linkedin.com/in/frank-mujica-48137a138</w:t>
            </w:r>
          </w:hyperlink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3B570" w14:textId="77777777" w:rsidR="00C2098A" w:rsidRDefault="00217980" w:rsidP="00217980">
        <w:pPr>
          <w:pStyle w:val="Footer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7999736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02D455" w14:textId="7B6FEAE3" w:rsidR="00217980" w:rsidRDefault="0093005F" w:rsidP="00217980">
          <w:pPr>
            <w:pStyle w:val="Footer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F92F24A" wp14:editId="1365C30C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F1181C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CdA/3d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94b6d2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987F5E" w14:textId="618800EF" w:rsidR="00217980" w:rsidRDefault="0093005F" w:rsidP="00217980">
          <w:pPr>
            <w:pStyle w:val="Footer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998CA95" wp14:editId="35A09656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EF4770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HAoFWhFEQAAyV0AAA4AAAAAAAAAAAAAAAAALgIAAGRycy9lMm9Eb2MueG1sUEsBAi0A&#10;FAAGAAgAAAAhAGhHG9DYAAAAAwEAAA8AAAAAAAAAAAAAAAAAnxMAAGRycy9kb3ducmV2LnhtbFBL&#10;BQYAAAAABAAEAPMAAACk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5B25B8" w14:textId="393E2AF9" w:rsidR="00217980" w:rsidRDefault="0093005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341518" wp14:editId="44017F24">
                <wp:extent cx="333375" cy="333375"/>
                <wp:effectExtent l="0" t="0" r="9525" b="9525"/>
                <wp:docPr id="42" name="Pictur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484" cy="336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C2F0B7" w14:textId="1B6E54FC" w:rsidR="00217980" w:rsidRDefault="00EB2922" w:rsidP="00217980">
          <w:pPr>
            <w:pStyle w:val="Footer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2BF0C67" wp14:editId="264BC8DA">
                    <wp:extent cx="329184" cy="329184"/>
                    <wp:effectExtent l="0" t="0" r="13970" b="13970"/>
                    <wp:docPr id="3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7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AFE55D" id="Grupo 16" o:spid="_x0000_s1026" alt="Title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BwufxxEAAPtjAAAOAAAAAAAAAAAAAAAAAC4CAABkcnMv&#10;ZTJvRG9jLnhtbFBLAQItABQABgAIAAAAIQBoRxvQ2AAAAAMBAAAPAAAAAAAAAAAAAAAAACEUAABk&#10;cnMvZG93bnJldi54bWxQSwUGAAAAAAQABADzAAAAJh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94b6d2 [3204]" strokecolor="#94b6d2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po1wwAAANsAAAAPAAAAZHJzL2Rvd25yZXYueG1sRE9Na8JA&#10;EL0L/odlhF6kbhQq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FeaaNc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892128" w14:paraId="5CC6D5D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EECDE82" w14:textId="44B22270" w:rsidR="00811117" w:rsidRPr="00CA3DF1" w:rsidRDefault="0093005F" w:rsidP="0093005F">
          <w:pPr>
            <w:pStyle w:val="Footer"/>
            <w:jc w:val="left"/>
          </w:pPr>
          <w:r>
            <w:rPr>
              <w:caps w:val="0"/>
            </w:rPr>
            <w:t>franks960628@gmail.com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020DB99" w14:textId="520A22A6" w:rsidR="00811117" w:rsidRPr="00C2098A" w:rsidRDefault="0093005F" w:rsidP="0093005F">
          <w:pPr>
            <w:pStyle w:val="Footer"/>
            <w:jc w:val="left"/>
          </w:pPr>
          <w:r>
            <w:t xml:space="preserve">           +53 58415939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7954329" w14:textId="5E8B0C30" w:rsidR="00811117" w:rsidRPr="00F272D6" w:rsidRDefault="00F272D6" w:rsidP="0093005F">
          <w:pPr>
            <w:pStyle w:val="Footer"/>
            <w:jc w:val="left"/>
            <w:rPr>
              <w:rFonts w:ascii="Franklin Gothic Medium" w:hAnsi="Franklin Gothic Medium"/>
            </w:rPr>
          </w:pPr>
          <w:r w:rsidRPr="00F272D6">
            <w:rPr>
              <w:rFonts w:ascii="Franklin Gothic Medium" w:hAnsi="Franklin Gothic Medium"/>
            </w:rPr>
            <w:t xml:space="preserve">             </w:t>
          </w:r>
          <w:r w:rsidRPr="00F272D6">
            <w:rPr>
              <w:rFonts w:ascii="Franklin Gothic Medium" w:hAnsi="Franklin Gothic Medium" w:cs="Lato-Regular"/>
              <w:caps w:val="0"/>
              <w:lang w:val="es-CU"/>
            </w:rPr>
            <w:t>@Franksuh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43E8025" w14:textId="2EBE44D9" w:rsidR="00811117" w:rsidRPr="00DC6E3D" w:rsidRDefault="00C5329C" w:rsidP="00217980">
          <w:pPr>
            <w:pStyle w:val="Footer"/>
            <w:rPr>
              <w:lang w:val="en-US"/>
            </w:rPr>
          </w:pPr>
          <w:r>
            <w:fldChar w:fldCharType="begin"/>
          </w:r>
          <w:r w:rsidRPr="00892128">
            <w:rPr>
              <w:lang w:val="en-US"/>
            </w:rPr>
            <w:instrText xml:space="preserve"> HYPERLINK "https://www.linkedin.com/in/frank-mujica-48137a138" </w:instrText>
          </w:r>
          <w:r>
            <w:fldChar w:fldCharType="separate"/>
          </w:r>
          <w:r w:rsidR="00DC6E3D" w:rsidRPr="00DC6E3D">
            <w:rPr>
              <w:rStyle w:val="Hyperlink"/>
              <w:rFonts w:ascii="Segoe UI" w:hAnsi="Segoe UI" w:cs="Segoe UI"/>
              <w:caps w:val="0"/>
              <w:color w:val="0070C0"/>
              <w:sz w:val="21"/>
              <w:szCs w:val="21"/>
              <w:bdr w:val="none" w:sz="0" w:space="0" w:color="auto" w:frame="1"/>
              <w:shd w:val="clear" w:color="auto" w:fill="FFFFFF"/>
              <w:lang w:val="en-US"/>
            </w:rPr>
            <w:t>linkedin.com/in/frank-mujica-48137a138</w:t>
          </w:r>
          <w:r>
            <w:rPr>
              <w:rStyle w:val="Hyperlink"/>
              <w:rFonts w:ascii="Segoe UI" w:hAnsi="Segoe UI" w:cs="Segoe UI"/>
              <w:caps w:val="0"/>
              <w:color w:val="0070C0"/>
              <w:sz w:val="21"/>
              <w:szCs w:val="21"/>
              <w:bdr w:val="none" w:sz="0" w:space="0" w:color="auto" w:frame="1"/>
              <w:shd w:val="clear" w:color="auto" w:fill="FFFFFF"/>
              <w:lang w:val="en-US"/>
            </w:rPr>
            <w:fldChar w:fldCharType="end"/>
          </w:r>
        </w:p>
      </w:tc>
    </w:tr>
  </w:tbl>
  <w:p w14:paraId="5306A778" w14:textId="77777777" w:rsidR="00217980" w:rsidRPr="00DC6E3D" w:rsidRDefault="0021798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57D3" w14:textId="77777777" w:rsidR="00C5329C" w:rsidRDefault="00C5329C" w:rsidP="00713050">
      <w:pPr>
        <w:spacing w:line="240" w:lineRule="auto"/>
      </w:pPr>
      <w:r>
        <w:separator/>
      </w:r>
    </w:p>
  </w:footnote>
  <w:footnote w:type="continuationSeparator" w:id="0">
    <w:p w14:paraId="2344FEF9" w14:textId="77777777" w:rsidR="00C5329C" w:rsidRDefault="00C5329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5"/>
      <w:gridCol w:w="3505"/>
      <w:gridCol w:w="3505"/>
    </w:tblGrid>
    <w:tr w:rsidR="5E454EAD" w14:paraId="0ED364C0" w14:textId="77777777" w:rsidTr="5E454EAD">
      <w:tc>
        <w:tcPr>
          <w:tcW w:w="3505" w:type="dxa"/>
        </w:tcPr>
        <w:p w14:paraId="031795B8" w14:textId="0FC8BF04" w:rsidR="5E454EAD" w:rsidRDefault="5E454EAD" w:rsidP="5E454EAD">
          <w:pPr>
            <w:pStyle w:val="Header"/>
            <w:ind w:left="-115"/>
          </w:pPr>
        </w:p>
      </w:tc>
      <w:tc>
        <w:tcPr>
          <w:tcW w:w="3505" w:type="dxa"/>
        </w:tcPr>
        <w:p w14:paraId="6095B91E" w14:textId="510767A4" w:rsidR="5E454EAD" w:rsidRDefault="5E454EAD" w:rsidP="5E454EAD">
          <w:pPr>
            <w:pStyle w:val="Header"/>
            <w:jc w:val="center"/>
          </w:pPr>
        </w:p>
      </w:tc>
      <w:tc>
        <w:tcPr>
          <w:tcW w:w="3505" w:type="dxa"/>
        </w:tcPr>
        <w:p w14:paraId="4799A4FD" w14:textId="3D027A25" w:rsidR="5E454EAD" w:rsidRDefault="5E454EAD" w:rsidP="5E454EAD">
          <w:pPr>
            <w:pStyle w:val="Header"/>
            <w:ind w:right="-115"/>
            <w:jc w:val="right"/>
          </w:pPr>
        </w:p>
      </w:tc>
    </w:tr>
  </w:tbl>
  <w:p w14:paraId="0CE98F26" w14:textId="2108511E" w:rsidR="5E454EAD" w:rsidRDefault="5E454EAD" w:rsidP="5E454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0E664B"/>
    <w:multiLevelType w:val="hybridMultilevel"/>
    <w:tmpl w:val="332EE6F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0E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86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6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63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E4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E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A7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E0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04A9E"/>
    <w:multiLevelType w:val="hybridMultilevel"/>
    <w:tmpl w:val="A002F01C"/>
    <w:lvl w:ilvl="0" w:tplc="A5C28E78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10E42"/>
    <w:multiLevelType w:val="hybridMultilevel"/>
    <w:tmpl w:val="846212F8"/>
    <w:lvl w:ilvl="0" w:tplc="C8CCE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107E4"/>
    <w:multiLevelType w:val="hybridMultilevel"/>
    <w:tmpl w:val="D7043A6E"/>
    <w:lvl w:ilvl="0" w:tplc="C8CCE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C5194"/>
    <w:multiLevelType w:val="hybridMultilevel"/>
    <w:tmpl w:val="7F60F75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9B"/>
    <w:rsid w:val="00054F6F"/>
    <w:rsid w:val="00091382"/>
    <w:rsid w:val="000A07DA"/>
    <w:rsid w:val="000A2BFA"/>
    <w:rsid w:val="000B0619"/>
    <w:rsid w:val="000B61CA"/>
    <w:rsid w:val="000D7F90"/>
    <w:rsid w:val="000F7610"/>
    <w:rsid w:val="00114ED7"/>
    <w:rsid w:val="001300CA"/>
    <w:rsid w:val="001362CD"/>
    <w:rsid w:val="00140B0E"/>
    <w:rsid w:val="001A27BC"/>
    <w:rsid w:val="001A2DE4"/>
    <w:rsid w:val="001A5CA9"/>
    <w:rsid w:val="001B2AC1"/>
    <w:rsid w:val="001B403A"/>
    <w:rsid w:val="001C3B9A"/>
    <w:rsid w:val="001F4583"/>
    <w:rsid w:val="001F58F7"/>
    <w:rsid w:val="00215BA6"/>
    <w:rsid w:val="00217980"/>
    <w:rsid w:val="00240CA7"/>
    <w:rsid w:val="00271662"/>
    <w:rsid w:val="0027404F"/>
    <w:rsid w:val="00290AAA"/>
    <w:rsid w:val="00293B83"/>
    <w:rsid w:val="002B091C"/>
    <w:rsid w:val="002C2CDD"/>
    <w:rsid w:val="002D45C6"/>
    <w:rsid w:val="002E72BA"/>
    <w:rsid w:val="002F03FA"/>
    <w:rsid w:val="00313E86"/>
    <w:rsid w:val="00333CD3"/>
    <w:rsid w:val="00340365"/>
    <w:rsid w:val="00342B64"/>
    <w:rsid w:val="00352FCB"/>
    <w:rsid w:val="00364079"/>
    <w:rsid w:val="003C5528"/>
    <w:rsid w:val="003D03E5"/>
    <w:rsid w:val="004077FB"/>
    <w:rsid w:val="004244FF"/>
    <w:rsid w:val="00424DD9"/>
    <w:rsid w:val="004305E4"/>
    <w:rsid w:val="0045097E"/>
    <w:rsid w:val="0046104A"/>
    <w:rsid w:val="004717C5"/>
    <w:rsid w:val="004A24CC"/>
    <w:rsid w:val="004B1202"/>
    <w:rsid w:val="004E70EB"/>
    <w:rsid w:val="00523479"/>
    <w:rsid w:val="00543DB7"/>
    <w:rsid w:val="00551085"/>
    <w:rsid w:val="005729B0"/>
    <w:rsid w:val="00583E4F"/>
    <w:rsid w:val="005D68FC"/>
    <w:rsid w:val="00604504"/>
    <w:rsid w:val="00641630"/>
    <w:rsid w:val="00684488"/>
    <w:rsid w:val="006A3CE7"/>
    <w:rsid w:val="006A7746"/>
    <w:rsid w:val="006C4C50"/>
    <w:rsid w:val="006D76B1"/>
    <w:rsid w:val="0070584C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4167"/>
    <w:rsid w:val="00826A10"/>
    <w:rsid w:val="00841146"/>
    <w:rsid w:val="0088504C"/>
    <w:rsid w:val="00892128"/>
    <w:rsid w:val="0089382B"/>
    <w:rsid w:val="008A1907"/>
    <w:rsid w:val="008C3AD6"/>
    <w:rsid w:val="008C6BCA"/>
    <w:rsid w:val="008C7B50"/>
    <w:rsid w:val="008E4B30"/>
    <w:rsid w:val="00906BEE"/>
    <w:rsid w:val="009243E7"/>
    <w:rsid w:val="0093005F"/>
    <w:rsid w:val="00985D58"/>
    <w:rsid w:val="009B3C40"/>
    <w:rsid w:val="009F7AD9"/>
    <w:rsid w:val="00A42540"/>
    <w:rsid w:val="00A50939"/>
    <w:rsid w:val="00A6220E"/>
    <w:rsid w:val="00A83413"/>
    <w:rsid w:val="00A922A4"/>
    <w:rsid w:val="00AA6A40"/>
    <w:rsid w:val="00AA75F6"/>
    <w:rsid w:val="00AB1370"/>
    <w:rsid w:val="00AD00FD"/>
    <w:rsid w:val="00AE4E75"/>
    <w:rsid w:val="00AF0A8E"/>
    <w:rsid w:val="00B2112E"/>
    <w:rsid w:val="00B27019"/>
    <w:rsid w:val="00B5664D"/>
    <w:rsid w:val="00B56BC2"/>
    <w:rsid w:val="00B76A83"/>
    <w:rsid w:val="00B808CE"/>
    <w:rsid w:val="00BA5B40"/>
    <w:rsid w:val="00BD0206"/>
    <w:rsid w:val="00BE0E15"/>
    <w:rsid w:val="00BE5C40"/>
    <w:rsid w:val="00C2098A"/>
    <w:rsid w:val="00C5329C"/>
    <w:rsid w:val="00C5444A"/>
    <w:rsid w:val="00C612DA"/>
    <w:rsid w:val="00C62C50"/>
    <w:rsid w:val="00C71DE9"/>
    <w:rsid w:val="00C7741E"/>
    <w:rsid w:val="00C875AB"/>
    <w:rsid w:val="00CA3DF1"/>
    <w:rsid w:val="00CA4581"/>
    <w:rsid w:val="00CA5B09"/>
    <w:rsid w:val="00CE18D5"/>
    <w:rsid w:val="00D04109"/>
    <w:rsid w:val="00D3338F"/>
    <w:rsid w:val="00D97A41"/>
    <w:rsid w:val="00DC6E3D"/>
    <w:rsid w:val="00DD1ECE"/>
    <w:rsid w:val="00DD3CF6"/>
    <w:rsid w:val="00DD6416"/>
    <w:rsid w:val="00DE7B9B"/>
    <w:rsid w:val="00DF4E0A"/>
    <w:rsid w:val="00E02DCD"/>
    <w:rsid w:val="00E12C60"/>
    <w:rsid w:val="00E22E87"/>
    <w:rsid w:val="00E57630"/>
    <w:rsid w:val="00E86C2B"/>
    <w:rsid w:val="00EB2922"/>
    <w:rsid w:val="00EB2D52"/>
    <w:rsid w:val="00EF7CC9"/>
    <w:rsid w:val="00F10CEB"/>
    <w:rsid w:val="00F207C0"/>
    <w:rsid w:val="00F20AE5"/>
    <w:rsid w:val="00F272D6"/>
    <w:rsid w:val="00F47E97"/>
    <w:rsid w:val="00F645C7"/>
    <w:rsid w:val="00F675DC"/>
    <w:rsid w:val="00F751DB"/>
    <w:rsid w:val="00F84C4B"/>
    <w:rsid w:val="00FB0EC9"/>
    <w:rsid w:val="00FD3081"/>
    <w:rsid w:val="00FF0675"/>
    <w:rsid w:val="00FF4243"/>
    <w:rsid w:val="031AA431"/>
    <w:rsid w:val="0FAE9887"/>
    <w:rsid w:val="13498FD6"/>
    <w:rsid w:val="3849E57D"/>
    <w:rsid w:val="56C921D9"/>
    <w:rsid w:val="5E454EAD"/>
    <w:rsid w:val="65DA47D9"/>
    <w:rsid w:val="67D3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5C06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9B"/>
  </w:style>
  <w:style w:type="paragraph" w:styleId="Heading1">
    <w:name w:val="heading 1"/>
    <w:basedOn w:val="Normal"/>
    <w:next w:val="Normal"/>
    <w:link w:val="Heading1Char"/>
    <w:uiPriority w:val="9"/>
    <w:qFormat/>
    <w:rsid w:val="00DE7B9B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B9B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B9B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B9B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7B9B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9B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9B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B9B"/>
    <w:rPr>
      <w:caps/>
      <w:spacing w:val="15"/>
      <w:shd w:val="clear" w:color="auto" w:fill="E9F0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E7B9B"/>
    <w:rPr>
      <w:caps/>
      <w:color w:val="345C7D" w:themeColor="accent1" w:themeShade="7F"/>
      <w:spacing w:val="15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7B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7B9B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DE7B9B"/>
    <w:rPr>
      <w:caps/>
      <w:color w:val="548AB7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Heading3"/>
    <w:uiPriority w:val="1"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9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7B9B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B9B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7B9B"/>
    <w:rPr>
      <w:caps/>
      <w:color w:val="595959" w:themeColor="text1" w:themeTint="A6"/>
      <w:spacing w:val="1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548AB7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uiPriority w:val="33"/>
    <w:qFormat/>
    <w:rsid w:val="00DE7B9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B9B"/>
    <w:rPr>
      <w:b/>
      <w:bCs/>
      <w:color w:val="548AB7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uiPriority w:val="20"/>
    <w:qFormat/>
    <w:rsid w:val="00DE7B9B"/>
    <w:rPr>
      <w:caps/>
      <w:color w:val="345C7D" w:themeColor="accent1" w:themeShade="7F"/>
      <w:spacing w:val="5"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E7B9B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9B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9B"/>
    <w:rPr>
      <w:caps/>
      <w:color w:val="548AB7" w:themeColor="accent1" w:themeShade="BF"/>
      <w:spacing w:val="10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uiPriority w:val="21"/>
    <w:qFormat/>
    <w:rsid w:val="00DE7B9B"/>
    <w:rPr>
      <w:b/>
      <w:bCs/>
      <w:caps/>
      <w:color w:val="345C7D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9B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9B"/>
    <w:rPr>
      <w:color w:val="94B6D2" w:themeColor="accent1"/>
      <w:sz w:val="24"/>
      <w:szCs w:val="24"/>
    </w:rPr>
  </w:style>
  <w:style w:type="character" w:styleId="IntenseReference">
    <w:name w:val="Intense Reference"/>
    <w:uiPriority w:val="32"/>
    <w:qFormat/>
    <w:rsid w:val="00DE7B9B"/>
    <w:rPr>
      <w:b/>
      <w:bCs/>
      <w:i/>
      <w:iCs/>
      <w:caps/>
      <w:color w:val="94B6D2" w:themeColor="accent1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E7B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B9B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uiPriority w:val="22"/>
    <w:qFormat/>
    <w:rsid w:val="00DE7B9B"/>
    <w:rPr>
      <w:b/>
      <w:bCs/>
    </w:rPr>
  </w:style>
  <w:style w:type="character" w:styleId="SubtleEmphasis">
    <w:name w:val="Subtle Emphasis"/>
    <w:uiPriority w:val="19"/>
    <w:qFormat/>
    <w:rsid w:val="00DE7B9B"/>
    <w:rPr>
      <w:i/>
      <w:iCs/>
      <w:color w:val="345C7D" w:themeColor="accent1" w:themeShade="7F"/>
    </w:rPr>
  </w:style>
  <w:style w:type="character" w:styleId="SubtleReference">
    <w:name w:val="Subtle Reference"/>
    <w:uiPriority w:val="31"/>
    <w:qFormat/>
    <w:rsid w:val="00DE7B9B"/>
    <w:rPr>
      <w:b/>
      <w:bCs/>
      <w:color w:val="94B6D2" w:themeColor="accent1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B9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B1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frank-mujica-48137a138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B64655C2F54C31B2832FA6204C1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57D8E-1AD1-449E-A1E4-202EEC6037A1}"/>
      </w:docPartPr>
      <w:docPartBody>
        <w:p w:rsidR="00C81E7F" w:rsidRDefault="00240CA7">
          <w:pPr>
            <w:pStyle w:val="E8B64655C2F54C31B2832FA6204C11A6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C4E040EB99834B9583DD665230238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05BB8-2586-43E7-A7FB-F6E5D6812701}"/>
      </w:docPartPr>
      <w:docPartBody>
        <w:p w:rsidR="00C81E7F" w:rsidRDefault="00240CA7">
          <w:pPr>
            <w:pStyle w:val="C4E040EB99834B9583DD6652302384A3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FBD8389DED5843E3B964B7914D05B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93977-6EFD-41E2-B39A-25DE22BCDE93}"/>
      </w:docPartPr>
      <w:docPartBody>
        <w:p w:rsidR="00C81E7F" w:rsidRDefault="00240CA7">
          <w:pPr>
            <w:pStyle w:val="FBD8389DED5843E3B964B7914D05B45A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E425846B0E95446D88FE438D1624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60352-3BB3-4F5A-AC08-77B66F249F41}"/>
      </w:docPartPr>
      <w:docPartBody>
        <w:p w:rsidR="00862FDA" w:rsidRDefault="004251AE" w:rsidP="004251AE">
          <w:pPr>
            <w:pStyle w:val="E425846B0E95446D88FE438D1624F56F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D69C147DC6914E8FACF1B55ECCBB4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B377E-359B-4E3E-AFD0-19D4DB09C302}"/>
      </w:docPartPr>
      <w:docPartBody>
        <w:p w:rsidR="00862FDA" w:rsidRDefault="004251AE" w:rsidP="004251AE">
          <w:pPr>
            <w:pStyle w:val="D69C147DC6914E8FACF1B55ECCBB4333"/>
          </w:pPr>
          <w:r w:rsidRPr="007D6458">
            <w:rPr>
              <w:lang w:bidi="es-ES"/>
            </w:rPr>
            <w:t>Profesión o sector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04"/>
    <w:rsid w:val="0019341F"/>
    <w:rsid w:val="002258CB"/>
    <w:rsid w:val="00240CA7"/>
    <w:rsid w:val="00276819"/>
    <w:rsid w:val="004251AE"/>
    <w:rsid w:val="00604504"/>
    <w:rsid w:val="00745654"/>
    <w:rsid w:val="00862FDA"/>
    <w:rsid w:val="00AE14D3"/>
    <w:rsid w:val="00C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64655C2F54C31B2832FA6204C11A6">
    <w:name w:val="E8B64655C2F54C31B2832FA6204C11A6"/>
  </w:style>
  <w:style w:type="paragraph" w:customStyle="1" w:styleId="C4E040EB99834B9583DD6652302384A3">
    <w:name w:val="C4E040EB99834B9583DD6652302384A3"/>
  </w:style>
  <w:style w:type="paragraph" w:customStyle="1" w:styleId="FBD8389DED5843E3B964B7914D05B45A">
    <w:name w:val="FBD8389DED5843E3B964B7914D05B45A"/>
  </w:style>
  <w:style w:type="paragraph" w:customStyle="1" w:styleId="E425846B0E95446D88FE438D1624F56F">
    <w:name w:val="E425846B0E95446D88FE438D1624F56F"/>
    <w:rsid w:val="004251AE"/>
    <w:rPr>
      <w:lang w:val="es-CU" w:eastAsia="es-CU"/>
    </w:rPr>
  </w:style>
  <w:style w:type="paragraph" w:customStyle="1" w:styleId="D69C147DC6914E8FACF1B55ECCBB4333">
    <w:name w:val="D69C147DC6914E8FACF1B55ECCBB4333"/>
    <w:rsid w:val="004251AE"/>
    <w:rPr>
      <w:lang w:val="es-CU" w:eastAsia="es-C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Desarrollador de software</dc:subject>
  <dc:creator/>
  <cp:keywords/>
  <dc:description/>
  <cp:lastModifiedBy/>
  <cp:revision>2</cp:revision>
  <dcterms:created xsi:type="dcterms:W3CDTF">2021-01-16T21:38:00Z</dcterms:created>
  <dcterms:modified xsi:type="dcterms:W3CDTF">2021-04-24T06:24:00Z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